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"/>
        <w:gridCol w:w="2126"/>
        <w:gridCol w:w="852"/>
        <w:gridCol w:w="3829"/>
        <w:gridCol w:w="851"/>
        <w:gridCol w:w="1105"/>
      </w:tblGrid>
      <w:tr w:rsidR="005E61EE" w:rsidRPr="000D2DE4" w14:paraId="5DEA1804" w14:textId="77777777" w:rsidTr="005E61EE">
        <w:trPr>
          <w:cantSplit/>
          <w:trHeight w:val="233"/>
        </w:trPr>
        <w:tc>
          <w:tcPr>
            <w:tcW w:w="1019" w:type="dxa"/>
            <w:vMerge w:val="restart"/>
            <w:vAlign w:val="center"/>
          </w:tcPr>
          <w:p w14:paraId="0D909AED" w14:textId="77777777" w:rsidR="005E61EE" w:rsidRPr="000D2DE4" w:rsidRDefault="005E61EE" w:rsidP="00D668C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D2DE4">
              <w:rPr>
                <w:rFonts w:asciiTheme="minorHAns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2976" w:type="dxa"/>
            <w:gridSpan w:val="2"/>
            <w:vMerge w:val="restart"/>
            <w:vAlign w:val="center"/>
          </w:tcPr>
          <w:p w14:paraId="2682C2E8" w14:textId="76871AA6" w:rsidR="005E61EE" w:rsidRPr="000D2DE4" w:rsidRDefault="005E61EE" w:rsidP="0DD9AAFF">
            <w:pPr>
              <w:pStyle w:val="Heading3"/>
              <w:numPr>
                <w:ilvl w:val="2"/>
                <w:numId w:val="0"/>
              </w:numPr>
              <w:spacing w:before="0" w:after="0"/>
              <w:jc w:val="both"/>
              <w:rPr>
                <w:rFonts w:asciiTheme="minorHAnsi" w:hAnsiTheme="minorHAnsi" w:cstheme="minorHAnsi"/>
                <w:lang w:val="en-IN"/>
              </w:rPr>
            </w:pPr>
            <w:r w:rsidRPr="009E1D66">
              <w:rPr>
                <w:rFonts w:asciiTheme="minorHAnsi" w:hAnsiTheme="minorHAnsi" w:cstheme="minorHAnsi"/>
                <w:sz w:val="36"/>
                <w:szCs w:val="28"/>
                <w:lang w:val="en-IN"/>
              </w:rPr>
              <w:t>Prateek Verma</w:t>
            </w:r>
          </w:p>
        </w:tc>
        <w:tc>
          <w:tcPr>
            <w:tcW w:w="3830" w:type="dxa"/>
            <w:vMerge w:val="restart"/>
            <w:vAlign w:val="center"/>
          </w:tcPr>
          <w:p w14:paraId="4D66B41E" w14:textId="47679411" w:rsidR="005E61EE" w:rsidRPr="005E61EE" w:rsidRDefault="005E61EE" w:rsidP="005E61EE">
            <w:pPr>
              <w:pStyle w:val="Heading3"/>
              <w:numPr>
                <w:ilvl w:val="2"/>
                <w:numId w:val="0"/>
              </w:numPr>
              <w:spacing w:before="0" w:after="0"/>
              <w:jc w:val="both"/>
              <w:rPr>
                <w:rFonts w:asciiTheme="minorHAnsi" w:hAnsiTheme="minorHAnsi" w:cstheme="minorHAnsi"/>
                <w:szCs w:val="24"/>
                <w:lang w:val="en-IN"/>
              </w:rPr>
            </w:pPr>
            <w:r w:rsidRPr="005E61EE">
              <w:rPr>
                <w:rFonts w:asciiTheme="minorHAnsi" w:hAnsiTheme="minorHAnsi" w:cstheme="minorHAnsi"/>
                <w:szCs w:val="24"/>
                <w:lang w:val="en-IN"/>
              </w:rPr>
              <w:t>Senior</w:t>
            </w:r>
            <w:r w:rsidRPr="005E61EE">
              <w:rPr>
                <w:rFonts w:asciiTheme="minorHAnsi" w:hAnsiTheme="minorHAnsi" w:cstheme="minorHAnsi"/>
                <w:szCs w:val="24"/>
                <w:lang w:val="en-IN"/>
              </w:rPr>
              <w:t xml:space="preserve"> </w:t>
            </w:r>
            <w:r w:rsidRPr="005E61EE">
              <w:rPr>
                <w:rFonts w:asciiTheme="minorHAnsi" w:hAnsiTheme="minorHAnsi" w:cstheme="minorHAnsi"/>
                <w:szCs w:val="24"/>
                <w:lang w:val="en-IN"/>
              </w:rPr>
              <w:t>DevOps &amp; MLOps Engineer</w:t>
            </w:r>
          </w:p>
        </w:tc>
        <w:tc>
          <w:tcPr>
            <w:tcW w:w="1956" w:type="dxa"/>
            <w:gridSpan w:val="2"/>
            <w:vAlign w:val="center"/>
          </w:tcPr>
          <w:p w14:paraId="712FFF9F" w14:textId="22B679AD" w:rsidR="005E61EE" w:rsidRPr="000D2DE4" w:rsidRDefault="005E61EE" w:rsidP="00D668CF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D2DE4">
              <w:rPr>
                <w:rFonts w:asciiTheme="minorHAnsi" w:hAnsiTheme="minorHAnsi" w:cstheme="minorHAnsi"/>
                <w:b/>
                <w:sz w:val="24"/>
                <w:szCs w:val="24"/>
              </w:rPr>
              <w:t>Total Experience</w:t>
            </w:r>
          </w:p>
        </w:tc>
      </w:tr>
      <w:tr w:rsidR="005E61EE" w:rsidRPr="000D2DE4" w14:paraId="068F20BD" w14:textId="77777777" w:rsidTr="005E61EE">
        <w:trPr>
          <w:cantSplit/>
          <w:trHeight w:val="293"/>
        </w:trPr>
        <w:tc>
          <w:tcPr>
            <w:tcW w:w="1019" w:type="dxa"/>
            <w:vMerge/>
            <w:vAlign w:val="center"/>
          </w:tcPr>
          <w:p w14:paraId="672A6659" w14:textId="77777777" w:rsidR="005E61EE" w:rsidRPr="000D2DE4" w:rsidRDefault="005E61EE" w:rsidP="00D668CF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vMerge/>
            <w:vAlign w:val="center"/>
          </w:tcPr>
          <w:p w14:paraId="0A37501D" w14:textId="77777777" w:rsidR="005E61EE" w:rsidRPr="000D2DE4" w:rsidRDefault="005E61EE" w:rsidP="00D668C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30" w:type="dxa"/>
            <w:vMerge/>
            <w:vAlign w:val="center"/>
          </w:tcPr>
          <w:p w14:paraId="3AB73D46" w14:textId="77777777" w:rsidR="005E61EE" w:rsidRPr="000D2DE4" w:rsidRDefault="005E61EE" w:rsidP="00D668C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8BF2455" w14:textId="29E7BFD6" w:rsidR="005E61EE" w:rsidRPr="009E1D66" w:rsidRDefault="005E61EE" w:rsidP="0DD9AAFF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E1D6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Years </w:t>
            </w:r>
          </w:p>
        </w:tc>
        <w:tc>
          <w:tcPr>
            <w:tcW w:w="1105" w:type="dxa"/>
            <w:vAlign w:val="center"/>
          </w:tcPr>
          <w:p w14:paraId="3D8C4104" w14:textId="3BF6F515" w:rsidR="005E61EE" w:rsidRPr="009E1D66" w:rsidRDefault="005E61EE" w:rsidP="0DD9AAFF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E1D6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Months</w:t>
            </w:r>
          </w:p>
        </w:tc>
      </w:tr>
      <w:tr w:rsidR="009E1D66" w:rsidRPr="000D2DE4" w14:paraId="314AF2A3" w14:textId="77777777" w:rsidTr="005E61EE">
        <w:trPr>
          <w:cantSplit/>
          <w:trHeight w:val="168"/>
        </w:trPr>
        <w:tc>
          <w:tcPr>
            <w:tcW w:w="1019" w:type="dxa"/>
            <w:vAlign w:val="center"/>
          </w:tcPr>
          <w:p w14:paraId="3B6C0D70" w14:textId="420C3F2D" w:rsidR="009E1D66" w:rsidRPr="000D2DE4" w:rsidRDefault="009E1D66" w:rsidP="00D668CF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Contact</w:t>
            </w:r>
          </w:p>
        </w:tc>
        <w:tc>
          <w:tcPr>
            <w:tcW w:w="2126" w:type="dxa"/>
            <w:vAlign w:val="center"/>
          </w:tcPr>
          <w:p w14:paraId="3B4C45DF" w14:textId="6AF6F460" w:rsidR="009E1D66" w:rsidRPr="000D2DE4" w:rsidRDefault="009E1D66" w:rsidP="00D668C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(+91)-7857068457</w:t>
            </w:r>
          </w:p>
        </w:tc>
        <w:tc>
          <w:tcPr>
            <w:tcW w:w="852" w:type="dxa"/>
            <w:vAlign w:val="center"/>
          </w:tcPr>
          <w:p w14:paraId="04063925" w14:textId="60D14ABA" w:rsidR="009E1D66" w:rsidRPr="009E1D66" w:rsidRDefault="009E1D66" w:rsidP="009E1D66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E1D6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3828" w:type="dxa"/>
            <w:vAlign w:val="center"/>
          </w:tcPr>
          <w:p w14:paraId="2BF33B80" w14:textId="0D920202" w:rsidR="009E1D66" w:rsidRPr="000D2DE4" w:rsidRDefault="009E1D66" w:rsidP="009E1D6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connectprateekverma@outlook.com</w:t>
            </w:r>
          </w:p>
        </w:tc>
        <w:tc>
          <w:tcPr>
            <w:tcW w:w="851" w:type="dxa"/>
            <w:vMerge w:val="restart"/>
            <w:vAlign w:val="center"/>
          </w:tcPr>
          <w:p w14:paraId="78216116" w14:textId="0C24FA41" w:rsidR="009E1D66" w:rsidRPr="009E1D66" w:rsidRDefault="009E1D66" w:rsidP="009E1D66">
            <w:pPr>
              <w:jc w:val="center"/>
              <w:rPr>
                <w:rFonts w:asciiTheme="minorHAnsi" w:hAnsiTheme="minorHAnsi" w:cstheme="minorHAnsi"/>
                <w:b/>
                <w:bCs/>
                <w:sz w:val="48"/>
                <w:szCs w:val="48"/>
                <w:lang w:val="en-IN"/>
              </w:rPr>
            </w:pPr>
            <w:r w:rsidRPr="009E1D66">
              <w:rPr>
                <w:rFonts w:asciiTheme="minorHAnsi" w:hAnsiTheme="minorHAnsi" w:cstheme="minorHAnsi"/>
                <w:b/>
                <w:bCs/>
                <w:sz w:val="48"/>
                <w:szCs w:val="48"/>
                <w:lang w:val="en-IN"/>
              </w:rPr>
              <w:t>6</w:t>
            </w:r>
          </w:p>
        </w:tc>
        <w:tc>
          <w:tcPr>
            <w:tcW w:w="1105" w:type="dxa"/>
            <w:vMerge w:val="restart"/>
            <w:vAlign w:val="center"/>
          </w:tcPr>
          <w:p w14:paraId="33968A78" w14:textId="01A13801" w:rsidR="009E1D66" w:rsidRPr="009E1D66" w:rsidRDefault="009E1D66" w:rsidP="009E1D66">
            <w:pPr>
              <w:jc w:val="center"/>
              <w:rPr>
                <w:rFonts w:asciiTheme="minorHAnsi" w:hAnsiTheme="minorHAnsi" w:cstheme="minorHAnsi"/>
                <w:b/>
                <w:bCs/>
                <w:sz w:val="48"/>
                <w:szCs w:val="48"/>
                <w:lang w:val="en-IN"/>
              </w:rPr>
            </w:pPr>
            <w:r w:rsidRPr="009E1D66">
              <w:rPr>
                <w:rFonts w:asciiTheme="minorHAnsi" w:hAnsiTheme="minorHAnsi" w:cstheme="minorHAnsi"/>
                <w:b/>
                <w:bCs/>
                <w:sz w:val="48"/>
                <w:szCs w:val="48"/>
                <w:lang w:val="en-IN"/>
              </w:rPr>
              <w:t>8</w:t>
            </w:r>
          </w:p>
        </w:tc>
      </w:tr>
      <w:tr w:rsidR="008E264B" w:rsidRPr="000D2DE4" w14:paraId="3BB4E79B" w14:textId="77777777" w:rsidTr="005E61EE">
        <w:trPr>
          <w:cantSplit/>
          <w:trHeight w:val="58"/>
        </w:trPr>
        <w:tc>
          <w:tcPr>
            <w:tcW w:w="1019" w:type="dxa"/>
            <w:vAlign w:val="center"/>
          </w:tcPr>
          <w:p w14:paraId="00A2E2A1" w14:textId="5FE0E295" w:rsidR="008E264B" w:rsidRPr="000D2DE4" w:rsidRDefault="008E264B" w:rsidP="00D668CF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2126" w:type="dxa"/>
            <w:vAlign w:val="center"/>
          </w:tcPr>
          <w:p w14:paraId="03DCEDF8" w14:textId="28C0F71F" w:rsidR="008E264B" w:rsidRPr="000D2DE4" w:rsidRDefault="008E264B" w:rsidP="00D668C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D29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Bengaluru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KA</w:t>
            </w:r>
          </w:p>
        </w:tc>
        <w:tc>
          <w:tcPr>
            <w:tcW w:w="852" w:type="dxa"/>
            <w:vAlign w:val="center"/>
          </w:tcPr>
          <w:p w14:paraId="2508502F" w14:textId="4C1CCBA9" w:rsidR="008E264B" w:rsidRPr="008E264B" w:rsidRDefault="008E264B" w:rsidP="008E264B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E26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DOB</w:t>
            </w:r>
          </w:p>
        </w:tc>
        <w:tc>
          <w:tcPr>
            <w:tcW w:w="3828" w:type="dxa"/>
            <w:vAlign w:val="center"/>
          </w:tcPr>
          <w:p w14:paraId="12F8C648" w14:textId="0343DFA1" w:rsidR="008E264B" w:rsidRPr="000D2DE4" w:rsidRDefault="008E264B" w:rsidP="008E264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15</w:t>
            </w:r>
            <w:r w:rsidRPr="008E264B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July 1991</w:t>
            </w:r>
          </w:p>
        </w:tc>
        <w:tc>
          <w:tcPr>
            <w:tcW w:w="851" w:type="dxa"/>
            <w:vMerge/>
            <w:vAlign w:val="center"/>
          </w:tcPr>
          <w:p w14:paraId="4DA1EE67" w14:textId="0196D868" w:rsidR="008E264B" w:rsidRDefault="008E264B" w:rsidP="0DD9AAFF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105" w:type="dxa"/>
            <w:vMerge/>
            <w:vAlign w:val="center"/>
          </w:tcPr>
          <w:p w14:paraId="5843CA4E" w14:textId="77777777" w:rsidR="008E264B" w:rsidRDefault="008E264B" w:rsidP="0DD9AAFF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5DAB6C7B" w14:textId="77777777" w:rsidR="00B011F3" w:rsidRPr="000D2DE4" w:rsidRDefault="00B011F3" w:rsidP="00B011F3">
      <w:pPr>
        <w:pStyle w:val="BodyTextIndent"/>
        <w:ind w:left="0"/>
        <w:jc w:val="both"/>
        <w:rPr>
          <w:rFonts w:asciiTheme="minorHAnsi" w:hAnsiTheme="minorHAnsi" w:cstheme="minorHAnsi"/>
          <w:b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6378"/>
        <w:gridCol w:w="851"/>
        <w:gridCol w:w="1134"/>
      </w:tblGrid>
      <w:tr w:rsidR="002A0CD0" w:rsidRPr="000D2DE4" w14:paraId="0884C803" w14:textId="77777777" w:rsidTr="009E1D66">
        <w:trPr>
          <w:cantSplit/>
        </w:trPr>
        <w:tc>
          <w:tcPr>
            <w:tcW w:w="1447" w:type="dxa"/>
            <w:shd w:val="clear" w:color="auto" w:fill="C0C0C0"/>
            <w:vAlign w:val="center"/>
          </w:tcPr>
          <w:p w14:paraId="1BC91BF9" w14:textId="505A7057" w:rsidR="002A0CD0" w:rsidRPr="000D2DE4" w:rsidRDefault="00DF217F" w:rsidP="00D668CF">
            <w:pPr>
              <w:pStyle w:val="BodyTextIndent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Education</w:t>
            </w:r>
          </w:p>
        </w:tc>
        <w:tc>
          <w:tcPr>
            <w:tcW w:w="6378" w:type="dxa"/>
            <w:shd w:val="clear" w:color="auto" w:fill="C0C0C0"/>
            <w:vAlign w:val="center"/>
          </w:tcPr>
          <w:p w14:paraId="68FDF56C" w14:textId="77777777" w:rsidR="002A0CD0" w:rsidRPr="000D2DE4" w:rsidRDefault="002A0CD0" w:rsidP="00D668CF">
            <w:pPr>
              <w:pStyle w:val="BodyTextIndent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2DE4">
              <w:rPr>
                <w:rFonts w:asciiTheme="minorHAnsi" w:hAnsiTheme="minorHAnsi" w:cstheme="minorHAnsi"/>
                <w:b/>
                <w:sz w:val="22"/>
                <w:szCs w:val="22"/>
              </w:rPr>
              <w:t>Institution</w:t>
            </w:r>
          </w:p>
        </w:tc>
        <w:tc>
          <w:tcPr>
            <w:tcW w:w="851" w:type="dxa"/>
            <w:shd w:val="clear" w:color="auto" w:fill="C0C0C0"/>
            <w:vAlign w:val="center"/>
          </w:tcPr>
          <w:p w14:paraId="2C274593" w14:textId="03E7229E" w:rsidR="002A0CD0" w:rsidRPr="000D2DE4" w:rsidRDefault="002A0CD0" w:rsidP="002A0CD0">
            <w:pPr>
              <w:pStyle w:val="BodyTextIndent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Score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3C72651D" w14:textId="6158F120" w:rsidR="002A0CD0" w:rsidRPr="000D2DE4" w:rsidRDefault="002A0CD0" w:rsidP="00D668CF">
            <w:pPr>
              <w:pStyle w:val="BodyTextIndent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2DE4">
              <w:rPr>
                <w:rFonts w:asciiTheme="minorHAnsi" w:hAnsiTheme="minorHAnsi" w:cstheme="minorHAnsi"/>
                <w:b/>
                <w:sz w:val="22"/>
                <w:szCs w:val="22"/>
              </w:rPr>
              <w:t>Year</w:t>
            </w:r>
          </w:p>
        </w:tc>
      </w:tr>
      <w:tr w:rsidR="002A0CD0" w:rsidRPr="000D2DE4" w14:paraId="75F3B547" w14:textId="77777777" w:rsidTr="005E61EE">
        <w:trPr>
          <w:cantSplit/>
          <w:trHeight w:val="411"/>
        </w:trPr>
        <w:tc>
          <w:tcPr>
            <w:tcW w:w="1447" w:type="dxa"/>
            <w:vAlign w:val="center"/>
          </w:tcPr>
          <w:p w14:paraId="0D8D3993" w14:textId="57C2B6C9" w:rsidR="002A0CD0" w:rsidRPr="000D2DE4" w:rsidRDefault="002A0CD0" w:rsidP="004C41A8">
            <w:pPr>
              <w:pStyle w:val="NoSpacing"/>
              <w:rPr>
                <w:rFonts w:asciiTheme="minorHAnsi" w:hAnsiTheme="minorHAnsi" w:cstheme="minorHAnsi"/>
              </w:rPr>
            </w:pPr>
            <w:r w:rsidRPr="000D2DE4"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/>
              </w:rPr>
              <w:t>CA</w:t>
            </w:r>
            <w:r w:rsidRPr="000D2DE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378" w:type="dxa"/>
            <w:vAlign w:val="center"/>
          </w:tcPr>
          <w:p w14:paraId="59862F71" w14:textId="6E9679A1" w:rsidR="002A0CD0" w:rsidRPr="000D2DE4" w:rsidRDefault="002A0CD0" w:rsidP="004C41A8">
            <w:pPr>
              <w:pStyle w:val="NoSpacing"/>
              <w:rPr>
                <w:rFonts w:asciiTheme="minorHAnsi" w:hAnsiTheme="minorHAnsi" w:cstheme="minorHAnsi"/>
              </w:rPr>
            </w:pPr>
            <w:r w:rsidRPr="00DA1C62">
              <w:rPr>
                <w:rFonts w:asciiTheme="minorHAnsi" w:hAnsiTheme="minorHAnsi" w:cstheme="minorHAnsi"/>
              </w:rPr>
              <w:t>Sarvepalli Radhakrishnan University, Bhopal</w:t>
            </w:r>
          </w:p>
        </w:tc>
        <w:tc>
          <w:tcPr>
            <w:tcW w:w="851" w:type="dxa"/>
            <w:vAlign w:val="center"/>
          </w:tcPr>
          <w:p w14:paraId="20D74990" w14:textId="713D710A" w:rsidR="002A0CD0" w:rsidRPr="000D2DE4" w:rsidRDefault="002A0CD0" w:rsidP="002A0CD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70%</w:t>
            </w:r>
          </w:p>
        </w:tc>
        <w:tc>
          <w:tcPr>
            <w:tcW w:w="1134" w:type="dxa"/>
            <w:vAlign w:val="center"/>
          </w:tcPr>
          <w:p w14:paraId="7CFB5A06" w14:textId="7A260D40" w:rsidR="002A0CD0" w:rsidRPr="000D2DE4" w:rsidRDefault="002A0CD0" w:rsidP="004C41A8">
            <w:pPr>
              <w:pStyle w:val="NoSpacing"/>
              <w:rPr>
                <w:rFonts w:asciiTheme="minorHAnsi" w:hAnsiTheme="minorHAnsi" w:cstheme="minorHAnsi"/>
              </w:rPr>
            </w:pPr>
            <w:r w:rsidRPr="000D2DE4">
              <w:rPr>
                <w:rFonts w:asciiTheme="minorHAnsi" w:hAnsiTheme="minorHAnsi" w:cstheme="minorHAnsi"/>
              </w:rPr>
              <w:t>201</w:t>
            </w:r>
            <w:r>
              <w:rPr>
                <w:rFonts w:asciiTheme="minorHAnsi" w:hAnsiTheme="minorHAnsi" w:cstheme="minorHAnsi"/>
              </w:rPr>
              <w:t>8</w:t>
            </w:r>
          </w:p>
        </w:tc>
      </w:tr>
      <w:tr w:rsidR="002A0CD0" w:rsidRPr="000D2DE4" w14:paraId="2AA32FC9" w14:textId="77777777" w:rsidTr="005E61EE">
        <w:trPr>
          <w:cantSplit/>
          <w:trHeight w:val="377"/>
        </w:trPr>
        <w:tc>
          <w:tcPr>
            <w:tcW w:w="1447" w:type="dxa"/>
            <w:vAlign w:val="center"/>
          </w:tcPr>
          <w:p w14:paraId="7045BA2B" w14:textId="1AAC4E4F" w:rsidR="002A0CD0" w:rsidRPr="000D2DE4" w:rsidRDefault="002A0CD0" w:rsidP="004C41A8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  <w:r w:rsidRPr="001D2959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CBSE</w:t>
            </w:r>
          </w:p>
        </w:tc>
        <w:tc>
          <w:tcPr>
            <w:tcW w:w="6378" w:type="dxa"/>
            <w:vAlign w:val="center"/>
          </w:tcPr>
          <w:p w14:paraId="3E03FC08" w14:textId="186E5145" w:rsidR="002A0CD0" w:rsidRPr="00DA1C62" w:rsidRDefault="002A0CD0" w:rsidP="004C41A8">
            <w:pPr>
              <w:pStyle w:val="NoSpacing"/>
              <w:rPr>
                <w:rFonts w:asciiTheme="minorHAnsi" w:hAnsiTheme="minorHAnsi" w:cstheme="minorHAnsi"/>
              </w:rPr>
            </w:pPr>
            <w:r w:rsidRPr="001D2959">
              <w:rPr>
                <w:rFonts w:asciiTheme="minorHAnsi" w:hAnsiTheme="minorHAnsi" w:cstheme="minorHAnsi"/>
              </w:rPr>
              <w:t>Ekalavya Educational Complex, Patna</w:t>
            </w:r>
          </w:p>
        </w:tc>
        <w:tc>
          <w:tcPr>
            <w:tcW w:w="851" w:type="dxa"/>
            <w:vAlign w:val="center"/>
          </w:tcPr>
          <w:p w14:paraId="5A21DCE3" w14:textId="2F778C1C" w:rsidR="002A0CD0" w:rsidRPr="00DA1C62" w:rsidRDefault="002A0CD0" w:rsidP="002A0CD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59%</w:t>
            </w:r>
          </w:p>
        </w:tc>
        <w:tc>
          <w:tcPr>
            <w:tcW w:w="1134" w:type="dxa"/>
            <w:vAlign w:val="center"/>
          </w:tcPr>
          <w:p w14:paraId="39E894DA" w14:textId="2205F8AE" w:rsidR="002A0CD0" w:rsidRPr="000D2DE4" w:rsidRDefault="002A0CD0" w:rsidP="004C41A8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2009</w:t>
            </w:r>
          </w:p>
        </w:tc>
      </w:tr>
      <w:tr w:rsidR="002A0CD0" w:rsidRPr="000D2DE4" w14:paraId="23E2C7B9" w14:textId="77777777" w:rsidTr="005E61EE">
        <w:trPr>
          <w:cantSplit/>
          <w:trHeight w:val="451"/>
        </w:trPr>
        <w:tc>
          <w:tcPr>
            <w:tcW w:w="1447" w:type="dxa"/>
            <w:vAlign w:val="center"/>
          </w:tcPr>
          <w:p w14:paraId="1CFF3E41" w14:textId="6D79C597" w:rsidR="002A0CD0" w:rsidRDefault="002A0CD0" w:rsidP="004C41A8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Pr="001D2959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CBSE</w:t>
            </w:r>
          </w:p>
        </w:tc>
        <w:tc>
          <w:tcPr>
            <w:tcW w:w="6378" w:type="dxa"/>
            <w:vAlign w:val="center"/>
          </w:tcPr>
          <w:p w14:paraId="070405A1" w14:textId="2DA2D884" w:rsidR="002A0CD0" w:rsidRPr="001D2959" w:rsidRDefault="002A0CD0" w:rsidP="004C41A8">
            <w:pPr>
              <w:pStyle w:val="NoSpacing"/>
              <w:rPr>
                <w:rFonts w:asciiTheme="minorHAnsi" w:hAnsiTheme="minorHAnsi" w:cstheme="minorHAnsi"/>
              </w:rPr>
            </w:pPr>
            <w:r w:rsidRPr="001D2959">
              <w:rPr>
                <w:rFonts w:asciiTheme="minorHAnsi" w:hAnsiTheme="minorHAnsi" w:cstheme="minorHAnsi"/>
              </w:rPr>
              <w:t>Loyola High School, Patna</w:t>
            </w:r>
          </w:p>
        </w:tc>
        <w:tc>
          <w:tcPr>
            <w:tcW w:w="851" w:type="dxa"/>
            <w:vAlign w:val="center"/>
          </w:tcPr>
          <w:p w14:paraId="30F78BC4" w14:textId="6DFAD4A2" w:rsidR="002A0CD0" w:rsidRPr="001D2959" w:rsidRDefault="002A0CD0" w:rsidP="002A0CD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70%</w:t>
            </w:r>
          </w:p>
        </w:tc>
        <w:tc>
          <w:tcPr>
            <w:tcW w:w="1134" w:type="dxa"/>
            <w:vAlign w:val="center"/>
          </w:tcPr>
          <w:p w14:paraId="4058A5F0" w14:textId="658EC3B9" w:rsidR="002A0CD0" w:rsidRDefault="002A0CD0" w:rsidP="004C41A8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2007</w:t>
            </w:r>
          </w:p>
        </w:tc>
      </w:tr>
    </w:tbl>
    <w:p w14:paraId="02EB378F" w14:textId="77777777" w:rsidR="00B011F3" w:rsidRPr="000D2DE4" w:rsidRDefault="00B011F3" w:rsidP="00B011F3">
      <w:pPr>
        <w:pStyle w:val="BodyTextIndent"/>
        <w:ind w:left="0"/>
        <w:jc w:val="both"/>
        <w:rPr>
          <w:rFonts w:asciiTheme="minorHAnsi" w:hAnsiTheme="minorHAnsi" w:cstheme="minorHAnsi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B011F3" w:rsidRPr="000D2DE4" w14:paraId="4084CA4A" w14:textId="77777777" w:rsidTr="00150D4E">
        <w:trPr>
          <w:cantSplit/>
          <w:trHeight w:val="372"/>
        </w:trPr>
        <w:tc>
          <w:tcPr>
            <w:tcW w:w="9810" w:type="dxa"/>
            <w:shd w:val="clear" w:color="auto" w:fill="C0C0C0"/>
            <w:vAlign w:val="center"/>
          </w:tcPr>
          <w:p w14:paraId="03DF15E0" w14:textId="77777777" w:rsidR="00B011F3" w:rsidRPr="000D2DE4" w:rsidRDefault="00B011F3" w:rsidP="00150D4E">
            <w:pPr>
              <w:pStyle w:val="BodyTextIndent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2DE4">
              <w:rPr>
                <w:rFonts w:asciiTheme="minorHAnsi" w:hAnsiTheme="minorHAnsi" w:cstheme="minorHAnsi"/>
                <w:b/>
                <w:sz w:val="22"/>
                <w:szCs w:val="22"/>
              </w:rPr>
              <w:t>Experience Summary</w:t>
            </w:r>
          </w:p>
        </w:tc>
      </w:tr>
      <w:tr w:rsidR="00B011F3" w:rsidRPr="000D2DE4" w14:paraId="71A43B46" w14:textId="77777777" w:rsidTr="004804D1">
        <w:trPr>
          <w:cantSplit/>
          <w:trHeight w:val="3000"/>
        </w:trPr>
        <w:tc>
          <w:tcPr>
            <w:tcW w:w="9810" w:type="dxa"/>
            <w:shd w:val="clear" w:color="auto" w:fill="FFFFFF" w:themeFill="background1"/>
            <w:vAlign w:val="center"/>
          </w:tcPr>
          <w:p w14:paraId="21202E6B" w14:textId="0F6A39D0" w:rsidR="00B011F3" w:rsidRPr="000D2DE4" w:rsidRDefault="00C017F1" w:rsidP="0DD9AAFF">
            <w:pPr>
              <w:pStyle w:val="NoSpacing"/>
              <w:numPr>
                <w:ilvl w:val="0"/>
                <w:numId w:val="20"/>
              </w:numPr>
              <w:ind w:left="321" w:hanging="2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B011F3" w:rsidRPr="000D2DE4">
              <w:rPr>
                <w:rFonts w:asciiTheme="minorHAnsi" w:hAnsiTheme="minorHAnsi" w:cstheme="minorHAnsi"/>
              </w:rPr>
              <w:t xml:space="preserve">+ years of experience and expertise in </w:t>
            </w:r>
            <w:r w:rsidR="1CC61900" w:rsidRPr="000D2DE4">
              <w:rPr>
                <w:rFonts w:asciiTheme="minorHAnsi" w:hAnsiTheme="minorHAnsi" w:cstheme="minorHAnsi"/>
              </w:rPr>
              <w:t xml:space="preserve">CI/CD Tools </w:t>
            </w:r>
            <w:r w:rsidR="00B011F3" w:rsidRPr="000D2DE4">
              <w:rPr>
                <w:rFonts w:asciiTheme="minorHAnsi" w:hAnsiTheme="minorHAnsi" w:cstheme="minorHAnsi"/>
              </w:rPr>
              <w:t>of various projects including development, enhancements</w:t>
            </w:r>
            <w:r w:rsidR="183AC2D0" w:rsidRPr="000D2DE4">
              <w:rPr>
                <w:rFonts w:asciiTheme="minorHAnsi" w:hAnsiTheme="minorHAnsi" w:cstheme="minorHAnsi"/>
              </w:rPr>
              <w:t xml:space="preserve"> </w:t>
            </w:r>
            <w:r w:rsidR="7C188B98" w:rsidRPr="000D2DE4">
              <w:rPr>
                <w:rFonts w:asciiTheme="minorHAnsi" w:hAnsiTheme="minorHAnsi" w:cstheme="minorHAnsi"/>
              </w:rPr>
              <w:t>writing containers images</w:t>
            </w:r>
            <w:r w:rsidR="183AC2D0" w:rsidRPr="000D2DE4">
              <w:rPr>
                <w:rFonts w:asciiTheme="minorHAnsi" w:hAnsiTheme="minorHAnsi" w:cstheme="minorHAnsi"/>
              </w:rPr>
              <w:t>.</w:t>
            </w:r>
          </w:p>
          <w:p w14:paraId="3D753E53" w14:textId="2C6BF0E9" w:rsidR="00B011F3" w:rsidRPr="000D2DE4" w:rsidRDefault="695559D9" w:rsidP="004C41A8">
            <w:pPr>
              <w:pStyle w:val="NoSpacing"/>
              <w:numPr>
                <w:ilvl w:val="0"/>
                <w:numId w:val="20"/>
              </w:numPr>
              <w:ind w:left="321" w:hanging="284"/>
              <w:rPr>
                <w:rFonts w:asciiTheme="minorHAnsi" w:eastAsia="Times New Roman" w:hAnsiTheme="minorHAnsi" w:cstheme="minorHAnsi"/>
              </w:rPr>
            </w:pPr>
            <w:r w:rsidRPr="000D2DE4">
              <w:rPr>
                <w:rFonts w:asciiTheme="minorHAnsi" w:eastAsia="Cambria" w:hAnsiTheme="minorHAnsi" w:cstheme="minorHAnsi"/>
                <w:color w:val="000000" w:themeColor="text1"/>
                <w:lang w:val="en-US"/>
              </w:rPr>
              <w:t>Proficiency in configuring and managing Continuous Integration and Continuous Deployment (CI/CD) pipelines through hands-on experience with tools such as Jenkins, GitHub</w:t>
            </w:r>
            <w:r w:rsidR="00B011F3" w:rsidRPr="000D2DE4">
              <w:rPr>
                <w:rFonts w:asciiTheme="minorHAnsi" w:hAnsiTheme="minorHAnsi" w:cstheme="minorHAnsi"/>
              </w:rPr>
              <w:t>.</w:t>
            </w:r>
          </w:p>
          <w:p w14:paraId="38CD3D88" w14:textId="07DA417E" w:rsidR="00B011F3" w:rsidRPr="000D2DE4" w:rsidRDefault="7C04EAE3" w:rsidP="004C41A8">
            <w:pPr>
              <w:pStyle w:val="NoSpacing"/>
              <w:numPr>
                <w:ilvl w:val="0"/>
                <w:numId w:val="20"/>
              </w:numPr>
              <w:ind w:left="321" w:hanging="284"/>
              <w:rPr>
                <w:rFonts w:asciiTheme="minorHAnsi" w:eastAsia="Times New Roman" w:hAnsiTheme="minorHAnsi" w:cstheme="minorHAnsi"/>
              </w:rPr>
            </w:pPr>
            <w:r w:rsidRPr="000D2DE4">
              <w:rPr>
                <w:rFonts w:asciiTheme="minorHAnsi" w:eastAsiaTheme="minorEastAsia" w:hAnsiTheme="minorHAnsi" w:cstheme="minorHAnsi"/>
                <w:color w:val="000000" w:themeColor="text1"/>
                <w:lang w:val="en-US"/>
              </w:rPr>
              <w:t>Created Docker images using a Docker file, to run the local step to test the QAC and Coverity tools to check the code quality</w:t>
            </w:r>
            <w:r w:rsidRPr="000D2DE4">
              <w:rPr>
                <w:rFonts w:asciiTheme="minorHAnsi" w:eastAsia="Cambria" w:hAnsiTheme="minorHAnsi" w:cstheme="minorHAnsi"/>
                <w:b/>
                <w:bCs/>
                <w:color w:val="000000" w:themeColor="text1"/>
                <w:lang w:val="en-US"/>
              </w:rPr>
              <w:t>.</w:t>
            </w:r>
            <w:r w:rsidR="00B011F3" w:rsidRPr="000D2DE4">
              <w:rPr>
                <w:rFonts w:asciiTheme="minorHAnsi" w:hAnsiTheme="minorHAnsi" w:cstheme="minorHAnsi"/>
              </w:rPr>
              <w:t xml:space="preserve"> </w:t>
            </w:r>
          </w:p>
          <w:p w14:paraId="10137850" w14:textId="7A254CF2" w:rsidR="00B011F3" w:rsidRPr="000D2DE4" w:rsidRDefault="00B011F3" w:rsidP="004C41A8">
            <w:pPr>
              <w:pStyle w:val="NoSpacing"/>
              <w:numPr>
                <w:ilvl w:val="0"/>
                <w:numId w:val="20"/>
              </w:numPr>
              <w:ind w:left="321" w:hanging="284"/>
              <w:rPr>
                <w:rFonts w:asciiTheme="minorHAnsi" w:eastAsia="Times New Roman" w:hAnsiTheme="minorHAnsi" w:cstheme="minorHAnsi"/>
              </w:rPr>
            </w:pPr>
            <w:r w:rsidRPr="000D2DE4">
              <w:rPr>
                <w:rFonts w:asciiTheme="minorHAnsi" w:hAnsiTheme="minorHAnsi" w:cstheme="minorHAnsi"/>
              </w:rPr>
              <w:t xml:space="preserve">Experiencing in </w:t>
            </w:r>
            <w:r w:rsidR="523A917B" w:rsidRPr="000D2DE4">
              <w:rPr>
                <w:rFonts w:asciiTheme="minorHAnsi" w:hAnsiTheme="minorHAnsi" w:cstheme="minorHAnsi"/>
              </w:rPr>
              <w:t>Optimizing the Continuous Integration Pipeline</w:t>
            </w:r>
            <w:r w:rsidRPr="000D2DE4">
              <w:rPr>
                <w:rFonts w:asciiTheme="minorHAnsi" w:hAnsiTheme="minorHAnsi" w:cstheme="minorHAnsi"/>
              </w:rPr>
              <w:t>.</w:t>
            </w:r>
          </w:p>
          <w:p w14:paraId="40DF2B17" w14:textId="426801AE" w:rsidR="00B011F3" w:rsidRPr="000D2DE4" w:rsidRDefault="00B011F3" w:rsidP="004C41A8">
            <w:pPr>
              <w:pStyle w:val="NoSpacing"/>
              <w:numPr>
                <w:ilvl w:val="0"/>
                <w:numId w:val="20"/>
              </w:numPr>
              <w:ind w:left="321" w:hanging="284"/>
              <w:rPr>
                <w:rFonts w:asciiTheme="minorHAnsi" w:hAnsiTheme="minorHAnsi" w:cstheme="minorHAnsi"/>
                <w:lang w:eastAsia="ja-JP"/>
              </w:rPr>
            </w:pPr>
            <w:r w:rsidRPr="000D2DE4">
              <w:rPr>
                <w:rFonts w:asciiTheme="minorHAnsi" w:hAnsiTheme="minorHAnsi" w:cstheme="minorHAnsi"/>
                <w:lang w:eastAsia="ja-JP"/>
              </w:rPr>
              <w:t xml:space="preserve">Experience in troubleshooting and providing support in </w:t>
            </w:r>
            <w:r w:rsidR="19FC42AE" w:rsidRPr="000D2DE4">
              <w:rPr>
                <w:rFonts w:asciiTheme="minorHAnsi" w:hAnsiTheme="minorHAnsi" w:cstheme="minorHAnsi"/>
                <w:lang w:eastAsia="ja-JP"/>
              </w:rPr>
              <w:t>Broken Jenkins pipeline</w:t>
            </w:r>
            <w:r w:rsidRPr="000D2DE4">
              <w:rPr>
                <w:rFonts w:asciiTheme="minorHAnsi" w:hAnsiTheme="minorHAnsi" w:cstheme="minorHAnsi"/>
                <w:lang w:eastAsia="ja-JP"/>
              </w:rPr>
              <w:t>.</w:t>
            </w:r>
          </w:p>
          <w:p w14:paraId="084C91D4" w14:textId="20D84176" w:rsidR="00B011F3" w:rsidRDefault="00B011F3" w:rsidP="004C41A8">
            <w:pPr>
              <w:pStyle w:val="NoSpacing"/>
              <w:numPr>
                <w:ilvl w:val="0"/>
                <w:numId w:val="20"/>
              </w:numPr>
              <w:ind w:left="321" w:hanging="284"/>
              <w:rPr>
                <w:rFonts w:asciiTheme="minorHAnsi" w:hAnsiTheme="minorHAnsi" w:cstheme="minorHAnsi"/>
                <w:lang w:eastAsia="ja-JP"/>
              </w:rPr>
            </w:pPr>
            <w:r w:rsidRPr="000D2DE4">
              <w:rPr>
                <w:rFonts w:asciiTheme="minorHAnsi" w:hAnsiTheme="minorHAnsi" w:cstheme="minorHAnsi"/>
                <w:lang w:eastAsia="ja-JP"/>
              </w:rPr>
              <w:t xml:space="preserve">Experience in monitoring the pipelines in </w:t>
            </w:r>
            <w:r w:rsidR="3D6005B2" w:rsidRPr="000D2DE4">
              <w:rPr>
                <w:rFonts w:asciiTheme="minorHAnsi" w:hAnsiTheme="minorHAnsi" w:cstheme="minorHAnsi"/>
                <w:lang w:eastAsia="ja-JP"/>
              </w:rPr>
              <w:t>Cloud.</w:t>
            </w:r>
          </w:p>
          <w:p w14:paraId="6E9873C6" w14:textId="0BD22F6C" w:rsidR="00B011F3" w:rsidRPr="002A0CD0" w:rsidRDefault="00DA1C62" w:rsidP="002A0CD0">
            <w:pPr>
              <w:pStyle w:val="NoSpacing"/>
              <w:numPr>
                <w:ilvl w:val="0"/>
                <w:numId w:val="20"/>
              </w:numPr>
              <w:ind w:left="321" w:hanging="284"/>
              <w:rPr>
                <w:rFonts w:asciiTheme="minorHAnsi" w:hAnsiTheme="minorHAnsi" w:cstheme="minorHAnsi"/>
                <w:lang w:eastAsia="ja-JP"/>
              </w:rPr>
            </w:pPr>
            <w:r>
              <w:rPr>
                <w:rFonts w:asciiTheme="minorHAnsi" w:hAnsiTheme="minorHAnsi" w:cstheme="minorHAnsi"/>
                <w:lang w:eastAsia="ja-JP"/>
              </w:rPr>
              <w:t xml:space="preserve">Experience in creating MLOps pipeline, Creating APIs using </w:t>
            </w:r>
            <w:proofErr w:type="spellStart"/>
            <w:r>
              <w:rPr>
                <w:rFonts w:asciiTheme="minorHAnsi" w:hAnsiTheme="minorHAnsi" w:cstheme="minorHAnsi"/>
                <w:lang w:eastAsia="ja-JP"/>
              </w:rPr>
              <w:t>FastAPI</w:t>
            </w:r>
            <w:proofErr w:type="spellEnd"/>
            <w:r>
              <w:rPr>
                <w:rFonts w:asciiTheme="minorHAnsi" w:hAnsiTheme="minorHAnsi" w:cstheme="minorHAnsi"/>
                <w:lang w:eastAsia="ja-JP"/>
              </w:rPr>
              <w:t xml:space="preserve"> and BOTO3.</w:t>
            </w:r>
          </w:p>
        </w:tc>
      </w:tr>
    </w:tbl>
    <w:p w14:paraId="6A05A809" w14:textId="77777777" w:rsidR="00B011F3" w:rsidRPr="000D2DE4" w:rsidRDefault="00B011F3" w:rsidP="00B011F3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12"/>
        <w:gridCol w:w="5898"/>
      </w:tblGrid>
      <w:tr w:rsidR="00B011F3" w:rsidRPr="000D2DE4" w14:paraId="418A34DF" w14:textId="77777777" w:rsidTr="00150D4E">
        <w:trPr>
          <w:cantSplit/>
          <w:trHeight w:val="239"/>
        </w:trPr>
        <w:tc>
          <w:tcPr>
            <w:tcW w:w="9810" w:type="dxa"/>
            <w:gridSpan w:val="2"/>
            <w:shd w:val="clear" w:color="auto" w:fill="C0C0C0"/>
            <w:vAlign w:val="center"/>
          </w:tcPr>
          <w:p w14:paraId="53FE8110" w14:textId="2624CC10" w:rsidR="00B011F3" w:rsidRPr="000D2DE4" w:rsidRDefault="00DF217F" w:rsidP="00150D4E">
            <w:pPr>
              <w:pStyle w:val="BodyTextIndent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Skills</w:t>
            </w:r>
          </w:p>
        </w:tc>
      </w:tr>
      <w:tr w:rsidR="00150D4E" w:rsidRPr="000D2DE4" w14:paraId="1574F62C" w14:textId="66191C59" w:rsidTr="00150D4E">
        <w:trPr>
          <w:cantSplit/>
          <w:trHeight w:val="132"/>
        </w:trPr>
        <w:tc>
          <w:tcPr>
            <w:tcW w:w="3912" w:type="dxa"/>
            <w:vAlign w:val="center"/>
          </w:tcPr>
          <w:p w14:paraId="1CF9B0E7" w14:textId="2D2FADB5" w:rsidR="00150D4E" w:rsidRPr="00150D4E" w:rsidRDefault="00150D4E" w:rsidP="00150D4E">
            <w:pPr>
              <w:widowControl w:val="0"/>
              <w:contextualSpacing/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</w:pPr>
            <w:r w:rsidRPr="000D2DE4"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CI/CD Tools</w:t>
            </w:r>
          </w:p>
        </w:tc>
        <w:tc>
          <w:tcPr>
            <w:tcW w:w="5898" w:type="dxa"/>
            <w:vAlign w:val="center"/>
          </w:tcPr>
          <w:p w14:paraId="6C617592" w14:textId="06B47EA8" w:rsidR="00150D4E" w:rsidRPr="00150D4E" w:rsidRDefault="00150D4E" w:rsidP="00150D4E">
            <w:pPr>
              <w:widowControl w:val="0"/>
              <w:contextualSpacing/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</w:pPr>
            <w:r w:rsidRPr="000D2DE4"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Jenkins, GitHub Actions</w:t>
            </w:r>
          </w:p>
        </w:tc>
      </w:tr>
      <w:tr w:rsidR="00150D4E" w:rsidRPr="000D2DE4" w14:paraId="5616CCFC" w14:textId="77777777" w:rsidTr="00A503CB">
        <w:trPr>
          <w:cantSplit/>
          <w:trHeight w:val="58"/>
        </w:trPr>
        <w:tc>
          <w:tcPr>
            <w:tcW w:w="3912" w:type="dxa"/>
            <w:vAlign w:val="center"/>
          </w:tcPr>
          <w:p w14:paraId="6A6B7D24" w14:textId="4B0D2963" w:rsidR="00150D4E" w:rsidRPr="00150D4E" w:rsidRDefault="00150D4E" w:rsidP="00150D4E">
            <w:pPr>
              <w:widowControl w:val="0"/>
              <w:contextualSpacing/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</w:pPr>
            <w:r w:rsidRPr="000D2DE4"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Version Control Tools</w:t>
            </w:r>
          </w:p>
        </w:tc>
        <w:tc>
          <w:tcPr>
            <w:tcW w:w="5898" w:type="dxa"/>
            <w:vAlign w:val="center"/>
          </w:tcPr>
          <w:p w14:paraId="38ACBE8C" w14:textId="04FADFCB" w:rsidR="00150D4E" w:rsidRPr="00150D4E" w:rsidRDefault="00150D4E" w:rsidP="00150D4E">
            <w:pPr>
              <w:widowControl w:val="0"/>
              <w:contextualSpacing/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</w:pPr>
            <w:r w:rsidRPr="000D2DE4"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Git</w:t>
            </w:r>
          </w:p>
        </w:tc>
      </w:tr>
      <w:tr w:rsidR="00150D4E" w:rsidRPr="000D2DE4" w14:paraId="30B00CD8" w14:textId="77777777" w:rsidTr="00150D4E">
        <w:trPr>
          <w:cantSplit/>
          <w:trHeight w:val="58"/>
        </w:trPr>
        <w:tc>
          <w:tcPr>
            <w:tcW w:w="3912" w:type="dxa"/>
            <w:vAlign w:val="center"/>
          </w:tcPr>
          <w:p w14:paraId="297703FE" w14:textId="2A017BB1" w:rsidR="00150D4E" w:rsidRPr="00150D4E" w:rsidRDefault="00150D4E" w:rsidP="00150D4E">
            <w:pPr>
              <w:widowControl w:val="0"/>
              <w:contextualSpacing/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</w:pPr>
            <w:r w:rsidRPr="000D2DE4"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5898" w:type="dxa"/>
            <w:vAlign w:val="center"/>
          </w:tcPr>
          <w:p w14:paraId="55E0EB4F" w14:textId="3975CE29" w:rsidR="00150D4E" w:rsidRPr="00150D4E" w:rsidRDefault="00150D4E" w:rsidP="00150D4E">
            <w:pPr>
              <w:widowControl w:val="0"/>
              <w:contextualSpacing/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</w:pPr>
            <w:r w:rsidRPr="000D2DE4"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Linux</w:t>
            </w:r>
            <w:r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, Windows</w:t>
            </w:r>
          </w:p>
        </w:tc>
      </w:tr>
      <w:tr w:rsidR="00150D4E" w:rsidRPr="000D2DE4" w14:paraId="1574B106" w14:textId="77777777" w:rsidTr="00150D4E">
        <w:trPr>
          <w:cantSplit/>
          <w:trHeight w:val="58"/>
        </w:trPr>
        <w:tc>
          <w:tcPr>
            <w:tcW w:w="3912" w:type="dxa"/>
            <w:vAlign w:val="center"/>
          </w:tcPr>
          <w:p w14:paraId="25C41213" w14:textId="22FA84A3" w:rsidR="00150D4E" w:rsidRPr="00150D4E" w:rsidRDefault="00150D4E" w:rsidP="00150D4E">
            <w:pPr>
              <w:widowControl w:val="0"/>
              <w:contextualSpacing/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</w:pPr>
            <w:r w:rsidRPr="000D2DE4"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Container</w:t>
            </w:r>
            <w:r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 xml:space="preserve"> &amp; Orchestration</w:t>
            </w:r>
          </w:p>
        </w:tc>
        <w:tc>
          <w:tcPr>
            <w:tcW w:w="5898" w:type="dxa"/>
            <w:vAlign w:val="center"/>
          </w:tcPr>
          <w:p w14:paraId="6DF61AF2" w14:textId="794B9206" w:rsidR="00150D4E" w:rsidRPr="00150D4E" w:rsidRDefault="00150D4E" w:rsidP="00150D4E">
            <w:pPr>
              <w:widowControl w:val="0"/>
              <w:contextualSpacing/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</w:pPr>
            <w:r w:rsidRPr="000D2DE4"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Docker</w:t>
            </w:r>
            <w:r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, Kubernetes + Helm, EKS, AKS, GKS</w:t>
            </w:r>
          </w:p>
        </w:tc>
      </w:tr>
      <w:tr w:rsidR="00150D4E" w:rsidRPr="000D2DE4" w14:paraId="2201A883" w14:textId="77777777" w:rsidTr="00150D4E">
        <w:trPr>
          <w:cantSplit/>
          <w:trHeight w:val="58"/>
        </w:trPr>
        <w:tc>
          <w:tcPr>
            <w:tcW w:w="3912" w:type="dxa"/>
            <w:vAlign w:val="center"/>
          </w:tcPr>
          <w:p w14:paraId="0077564B" w14:textId="0B3453E8" w:rsidR="00150D4E" w:rsidRPr="00150D4E" w:rsidRDefault="00150D4E" w:rsidP="00150D4E">
            <w:pPr>
              <w:widowControl w:val="0"/>
              <w:contextualSpacing/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IaC</w:t>
            </w:r>
            <w:proofErr w:type="spellEnd"/>
            <w:r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 xml:space="preserve"> &amp; Conf. Management</w:t>
            </w:r>
          </w:p>
        </w:tc>
        <w:tc>
          <w:tcPr>
            <w:tcW w:w="5898" w:type="dxa"/>
            <w:vAlign w:val="center"/>
          </w:tcPr>
          <w:p w14:paraId="7D362A4C" w14:textId="11BC6114" w:rsidR="00150D4E" w:rsidRPr="00150D4E" w:rsidRDefault="00150D4E" w:rsidP="00150D4E">
            <w:pPr>
              <w:widowControl w:val="0"/>
              <w:contextualSpacing/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Terraform, Ansible</w:t>
            </w:r>
          </w:p>
        </w:tc>
      </w:tr>
      <w:tr w:rsidR="00150D4E" w:rsidRPr="000D2DE4" w14:paraId="43CB058B" w14:textId="77777777" w:rsidTr="00150D4E">
        <w:trPr>
          <w:cantSplit/>
          <w:trHeight w:val="58"/>
        </w:trPr>
        <w:tc>
          <w:tcPr>
            <w:tcW w:w="3912" w:type="dxa"/>
            <w:vAlign w:val="center"/>
          </w:tcPr>
          <w:p w14:paraId="6F8D5D03" w14:textId="6E4D2BAC" w:rsidR="00150D4E" w:rsidRPr="00150D4E" w:rsidRDefault="00150D4E" w:rsidP="00150D4E">
            <w:pPr>
              <w:widowControl w:val="0"/>
              <w:contextualSpacing/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</w:pPr>
            <w:r w:rsidRPr="000D2DE4"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Scripting</w:t>
            </w:r>
          </w:p>
        </w:tc>
        <w:tc>
          <w:tcPr>
            <w:tcW w:w="5898" w:type="dxa"/>
            <w:vAlign w:val="center"/>
          </w:tcPr>
          <w:p w14:paraId="1D36363A" w14:textId="1A8B9048" w:rsidR="00150D4E" w:rsidRPr="00150D4E" w:rsidRDefault="00150D4E" w:rsidP="00150D4E">
            <w:pPr>
              <w:widowControl w:val="0"/>
              <w:contextualSpacing/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</w:pPr>
            <w:r w:rsidRPr="000D2DE4"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Shell Scripting and Python Scripting</w:t>
            </w:r>
          </w:p>
        </w:tc>
      </w:tr>
      <w:tr w:rsidR="00150D4E" w:rsidRPr="000D2DE4" w14:paraId="4D4E94F2" w14:textId="77777777" w:rsidTr="00150D4E">
        <w:trPr>
          <w:cantSplit/>
          <w:trHeight w:val="58"/>
        </w:trPr>
        <w:tc>
          <w:tcPr>
            <w:tcW w:w="3912" w:type="dxa"/>
            <w:vAlign w:val="center"/>
          </w:tcPr>
          <w:p w14:paraId="70723071" w14:textId="72CA8C08" w:rsidR="00150D4E" w:rsidRPr="00150D4E" w:rsidRDefault="00150D4E" w:rsidP="00150D4E">
            <w:pPr>
              <w:widowControl w:val="0"/>
              <w:contextualSpacing/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Development</w:t>
            </w:r>
          </w:p>
        </w:tc>
        <w:tc>
          <w:tcPr>
            <w:tcW w:w="5898" w:type="dxa"/>
            <w:vAlign w:val="center"/>
          </w:tcPr>
          <w:p w14:paraId="67B95DC1" w14:textId="6F0B5ED9" w:rsidR="00150D4E" w:rsidRPr="00150D4E" w:rsidRDefault="00150D4E" w:rsidP="00150D4E">
            <w:pPr>
              <w:widowControl w:val="0"/>
              <w:contextualSpacing/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 xml:space="preserve">Python </w:t>
            </w:r>
            <w:proofErr w:type="spellStart"/>
            <w:r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FastAPI</w:t>
            </w:r>
            <w:proofErr w:type="spellEnd"/>
            <w:r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, BOTO3</w:t>
            </w:r>
          </w:p>
        </w:tc>
      </w:tr>
      <w:tr w:rsidR="00150D4E" w:rsidRPr="000D2DE4" w14:paraId="45248912" w14:textId="77777777" w:rsidTr="00150D4E">
        <w:trPr>
          <w:cantSplit/>
          <w:trHeight w:val="58"/>
        </w:trPr>
        <w:tc>
          <w:tcPr>
            <w:tcW w:w="3912" w:type="dxa"/>
            <w:vAlign w:val="center"/>
          </w:tcPr>
          <w:p w14:paraId="04526110" w14:textId="3623C62F" w:rsidR="00150D4E" w:rsidRDefault="00150D4E" w:rsidP="00150D4E">
            <w:pPr>
              <w:widowControl w:val="0"/>
              <w:contextualSpacing/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</w:pPr>
            <w:r w:rsidRPr="000D2DE4"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Cloud Platform</w:t>
            </w:r>
          </w:p>
        </w:tc>
        <w:tc>
          <w:tcPr>
            <w:tcW w:w="5898" w:type="dxa"/>
            <w:vAlign w:val="center"/>
          </w:tcPr>
          <w:p w14:paraId="6762675F" w14:textId="62CE8333" w:rsidR="00150D4E" w:rsidRDefault="00150D4E" w:rsidP="00150D4E">
            <w:pPr>
              <w:widowControl w:val="0"/>
              <w:contextualSpacing/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</w:pPr>
            <w:r w:rsidRPr="000D2DE4"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Azure</w:t>
            </w:r>
            <w:r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 xml:space="preserve"> (DevOps)</w:t>
            </w:r>
            <w:r w:rsidRPr="000D2DE4"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, AWS</w:t>
            </w:r>
          </w:p>
        </w:tc>
      </w:tr>
      <w:tr w:rsidR="00150D4E" w:rsidRPr="000D2DE4" w14:paraId="72ED11A8" w14:textId="77777777" w:rsidTr="00150D4E">
        <w:trPr>
          <w:cantSplit/>
          <w:trHeight w:val="58"/>
        </w:trPr>
        <w:tc>
          <w:tcPr>
            <w:tcW w:w="3912" w:type="dxa"/>
            <w:vAlign w:val="center"/>
          </w:tcPr>
          <w:p w14:paraId="2D78C6E0" w14:textId="17574585" w:rsidR="00150D4E" w:rsidRDefault="00150D4E" w:rsidP="00150D4E">
            <w:pPr>
              <w:widowControl w:val="0"/>
              <w:contextualSpacing/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</w:pPr>
            <w:r w:rsidRPr="00C017F1"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Serverless (AWS)</w:t>
            </w:r>
          </w:p>
        </w:tc>
        <w:tc>
          <w:tcPr>
            <w:tcW w:w="5898" w:type="dxa"/>
            <w:vAlign w:val="center"/>
          </w:tcPr>
          <w:p w14:paraId="0D723F24" w14:textId="69E76020" w:rsidR="00150D4E" w:rsidRDefault="00150D4E" w:rsidP="00150D4E">
            <w:pPr>
              <w:widowControl w:val="0"/>
              <w:contextualSpacing/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 xml:space="preserve">Lambda, </w:t>
            </w:r>
            <w:proofErr w:type="spellStart"/>
            <w:r>
              <w:rPr>
                <w:rFonts w:asciiTheme="minorHAnsi" w:eastAsia="TimesNewRomanPSMT" w:hAnsiTheme="minorHAnsi" w:cstheme="minorHAnsi"/>
                <w:b/>
                <w:bCs/>
                <w:sz w:val="22"/>
                <w:szCs w:val="22"/>
              </w:rPr>
              <w:t>Fargate</w:t>
            </w:r>
            <w:proofErr w:type="spellEnd"/>
          </w:p>
        </w:tc>
      </w:tr>
    </w:tbl>
    <w:p w14:paraId="5A39BBE3" w14:textId="77777777" w:rsidR="00B011F3" w:rsidRPr="000D2DE4" w:rsidRDefault="00B011F3" w:rsidP="00B011F3">
      <w:pPr>
        <w:rPr>
          <w:rFonts w:asciiTheme="minorHAnsi" w:hAnsiTheme="minorHAnsi" w:cstheme="minorHAnsi"/>
          <w:b/>
          <w:bCs/>
        </w:rPr>
      </w:pPr>
    </w:p>
    <w:p w14:paraId="7D6E2437" w14:textId="77777777" w:rsidR="00A503CB" w:rsidRDefault="00A503CB"/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8225"/>
      </w:tblGrid>
      <w:tr w:rsidR="00B011F3" w:rsidRPr="000D2DE4" w14:paraId="718EE1A2" w14:textId="77777777" w:rsidTr="00150D4E">
        <w:trPr>
          <w:cantSplit/>
          <w:trHeight w:val="243"/>
        </w:trPr>
        <w:tc>
          <w:tcPr>
            <w:tcW w:w="9810" w:type="dxa"/>
            <w:gridSpan w:val="2"/>
            <w:shd w:val="clear" w:color="auto" w:fill="C0C0C0"/>
            <w:vAlign w:val="center"/>
          </w:tcPr>
          <w:p w14:paraId="1F4D91DB" w14:textId="77777777" w:rsidR="00B011F3" w:rsidRPr="000D2DE4" w:rsidRDefault="00B011F3" w:rsidP="00150D4E">
            <w:pPr>
              <w:pStyle w:val="BodyTextIndent"/>
              <w:ind w:left="0"/>
              <w:rPr>
                <w:rFonts w:asciiTheme="minorHAnsi" w:hAnsiTheme="minorHAnsi" w:cstheme="minorHAnsi"/>
                <w:b/>
              </w:rPr>
            </w:pPr>
            <w:r w:rsidRPr="000D2DE4">
              <w:rPr>
                <w:rFonts w:asciiTheme="minorHAnsi" w:hAnsiTheme="minorHAnsi" w:cstheme="minorHAnsi"/>
                <w:b/>
              </w:rPr>
              <w:t>Experience</w:t>
            </w:r>
          </w:p>
        </w:tc>
      </w:tr>
      <w:tr w:rsidR="00B011F3" w:rsidRPr="000D2DE4" w14:paraId="770F1B72" w14:textId="77777777" w:rsidTr="00A503CB">
        <w:trPr>
          <w:cantSplit/>
          <w:trHeight w:val="58"/>
        </w:trPr>
        <w:tc>
          <w:tcPr>
            <w:tcW w:w="1585" w:type="dxa"/>
            <w:vAlign w:val="center"/>
          </w:tcPr>
          <w:p w14:paraId="420CF293" w14:textId="77777777" w:rsidR="00B011F3" w:rsidRPr="00D93190" w:rsidRDefault="00B011F3" w:rsidP="00A503CB">
            <w:pPr>
              <w:pStyle w:val="BodyTextIndent"/>
              <w:ind w:left="0"/>
              <w:rPr>
                <w:rFonts w:asciiTheme="minorHAnsi" w:hAnsiTheme="minorHAnsi" w:cstheme="minorHAnsi"/>
                <w:b/>
              </w:rPr>
            </w:pPr>
            <w:r w:rsidRPr="00D93190">
              <w:rPr>
                <w:rFonts w:asciiTheme="minorHAnsi" w:hAnsiTheme="minorHAnsi" w:cstheme="minorHAnsi"/>
                <w:b/>
              </w:rPr>
              <w:t>Organization</w:t>
            </w:r>
          </w:p>
        </w:tc>
        <w:tc>
          <w:tcPr>
            <w:tcW w:w="8225" w:type="dxa"/>
            <w:vAlign w:val="center"/>
          </w:tcPr>
          <w:p w14:paraId="55F6A079" w14:textId="57593BEF" w:rsidR="00B011F3" w:rsidRPr="00D93190" w:rsidRDefault="319B9A18" w:rsidP="00A503CB">
            <w:pPr>
              <w:pStyle w:val="BodyTextIndent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n-IN"/>
              </w:rPr>
            </w:pPr>
            <w:r w:rsidRPr="00150D4E">
              <w:rPr>
                <w:rFonts w:asciiTheme="minorHAnsi" w:eastAsia="Arial" w:hAnsiTheme="minorHAnsi" w:cstheme="minorHAnsi"/>
                <w:b/>
                <w:color w:val="202124"/>
                <w:sz w:val="24"/>
                <w:szCs w:val="24"/>
                <w:lang w:val="en-IN"/>
              </w:rPr>
              <w:t>Capgemini</w:t>
            </w:r>
          </w:p>
        </w:tc>
      </w:tr>
      <w:tr w:rsidR="00B011F3" w:rsidRPr="000D2DE4" w14:paraId="10A4CA23" w14:textId="77777777" w:rsidTr="00A503CB">
        <w:trPr>
          <w:cantSplit/>
          <w:trHeight w:val="97"/>
        </w:trPr>
        <w:tc>
          <w:tcPr>
            <w:tcW w:w="1585" w:type="dxa"/>
            <w:vAlign w:val="center"/>
          </w:tcPr>
          <w:p w14:paraId="07ED5907" w14:textId="77777777" w:rsidR="00B011F3" w:rsidRPr="000D2DE4" w:rsidRDefault="00B011F3" w:rsidP="00A503CB">
            <w:pPr>
              <w:pStyle w:val="BodyTextIndent"/>
              <w:ind w:left="0"/>
              <w:rPr>
                <w:rFonts w:asciiTheme="minorHAnsi" w:hAnsiTheme="minorHAnsi" w:cstheme="minorHAnsi"/>
                <w:b/>
              </w:rPr>
            </w:pPr>
            <w:r w:rsidRPr="000D2DE4">
              <w:rPr>
                <w:rFonts w:asciiTheme="minorHAnsi" w:hAnsiTheme="minorHAnsi" w:cstheme="minorHAnsi"/>
                <w:b/>
              </w:rPr>
              <w:t>Duration</w:t>
            </w:r>
          </w:p>
        </w:tc>
        <w:tc>
          <w:tcPr>
            <w:tcW w:w="8225" w:type="dxa"/>
            <w:vAlign w:val="center"/>
          </w:tcPr>
          <w:p w14:paraId="5AF80DAB" w14:textId="79AD5291" w:rsidR="00B011F3" w:rsidRPr="000D2DE4" w:rsidRDefault="00DA1C62" w:rsidP="00A503CB">
            <w:pPr>
              <w:pStyle w:val="BodyTextIndent"/>
              <w:ind w:left="0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Jan</w:t>
            </w:r>
            <w:r w:rsidR="00B011F3" w:rsidRPr="000D2DE4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 20</w:t>
            </w:r>
            <w:r w:rsidR="068DEE8D" w:rsidRPr="000D2DE4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2</w:t>
            </w:r>
            <w:r w:rsidR="00B011F3" w:rsidRPr="000D2DE4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Current</w:t>
            </w:r>
          </w:p>
        </w:tc>
      </w:tr>
      <w:tr w:rsidR="00B011F3" w:rsidRPr="000D2DE4" w14:paraId="01497428" w14:textId="77777777" w:rsidTr="00A503CB">
        <w:trPr>
          <w:cantSplit/>
          <w:trHeight w:val="118"/>
        </w:trPr>
        <w:tc>
          <w:tcPr>
            <w:tcW w:w="1585" w:type="dxa"/>
            <w:vAlign w:val="center"/>
          </w:tcPr>
          <w:p w14:paraId="7810568A" w14:textId="77777777" w:rsidR="00B011F3" w:rsidRPr="000D2DE4" w:rsidRDefault="00B011F3" w:rsidP="00A503CB">
            <w:pPr>
              <w:pStyle w:val="BodyTextIndent"/>
              <w:ind w:left="0"/>
              <w:rPr>
                <w:rFonts w:asciiTheme="minorHAnsi" w:hAnsiTheme="minorHAnsi" w:cstheme="minorHAnsi"/>
                <w:b/>
              </w:rPr>
            </w:pPr>
            <w:r w:rsidRPr="000D2DE4">
              <w:rPr>
                <w:rFonts w:asciiTheme="minorHAnsi" w:hAnsiTheme="minorHAnsi" w:cstheme="minorHAnsi"/>
                <w:b/>
              </w:rPr>
              <w:t>Role</w:t>
            </w:r>
          </w:p>
        </w:tc>
        <w:tc>
          <w:tcPr>
            <w:tcW w:w="8225" w:type="dxa"/>
            <w:vAlign w:val="center"/>
          </w:tcPr>
          <w:p w14:paraId="79322864" w14:textId="08AB8099" w:rsidR="00B011F3" w:rsidRPr="000D2DE4" w:rsidRDefault="0003594F" w:rsidP="00A503CB">
            <w:pPr>
              <w:pStyle w:val="BodyTextInden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03594F">
              <w:rPr>
                <w:rFonts w:asciiTheme="minorHAnsi" w:hAnsiTheme="minorHAnsi" w:cstheme="minorHAnsi"/>
                <w:sz w:val="22"/>
                <w:szCs w:val="22"/>
              </w:rPr>
              <w:t>Senior DevOps Engineer</w:t>
            </w:r>
          </w:p>
        </w:tc>
      </w:tr>
    </w:tbl>
    <w:p w14:paraId="05704573" w14:textId="77777777" w:rsidR="00A503CB" w:rsidRDefault="00A503CB"/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8225"/>
      </w:tblGrid>
      <w:tr w:rsidR="0DD9AAFF" w:rsidRPr="000D2DE4" w14:paraId="7750A0DA" w14:textId="77777777" w:rsidTr="00A503CB">
        <w:trPr>
          <w:cantSplit/>
          <w:trHeight w:val="58"/>
        </w:trPr>
        <w:tc>
          <w:tcPr>
            <w:tcW w:w="1585" w:type="dxa"/>
            <w:vAlign w:val="center"/>
          </w:tcPr>
          <w:p w14:paraId="4F4031BE" w14:textId="7D54A284" w:rsidR="4CDCBC45" w:rsidRPr="00D93190" w:rsidRDefault="4CDCBC45" w:rsidP="00A503CB">
            <w:pPr>
              <w:pStyle w:val="BodyTextIndent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D93190">
              <w:rPr>
                <w:rFonts w:asciiTheme="minorHAnsi" w:hAnsiTheme="minorHAnsi" w:cstheme="minorHAnsi"/>
                <w:b/>
                <w:bCs/>
              </w:rPr>
              <w:t>Organization</w:t>
            </w:r>
          </w:p>
        </w:tc>
        <w:tc>
          <w:tcPr>
            <w:tcW w:w="8225" w:type="dxa"/>
            <w:vAlign w:val="center"/>
          </w:tcPr>
          <w:p w14:paraId="28D04A43" w14:textId="7C6C065C" w:rsidR="681DDE72" w:rsidRPr="00D93190" w:rsidRDefault="00F42FF7" w:rsidP="00A503CB">
            <w:pPr>
              <w:pStyle w:val="BodyTextIndent"/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0D4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VUnique</w:t>
            </w:r>
            <w:r w:rsidR="00A503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Solution</w:t>
            </w:r>
          </w:p>
        </w:tc>
      </w:tr>
      <w:tr w:rsidR="0DD9AAFF" w:rsidRPr="000D2DE4" w14:paraId="64B46011" w14:textId="77777777" w:rsidTr="00A503CB">
        <w:trPr>
          <w:cantSplit/>
          <w:trHeight w:val="229"/>
        </w:trPr>
        <w:tc>
          <w:tcPr>
            <w:tcW w:w="1585" w:type="dxa"/>
            <w:vAlign w:val="center"/>
          </w:tcPr>
          <w:p w14:paraId="30444939" w14:textId="4576E10F" w:rsidR="4CDCBC45" w:rsidRPr="000D2DE4" w:rsidRDefault="4CDCBC45" w:rsidP="00A503CB">
            <w:pPr>
              <w:pStyle w:val="BodyTextIndent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0D2DE4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225" w:type="dxa"/>
            <w:vAlign w:val="center"/>
          </w:tcPr>
          <w:p w14:paraId="6E0E32AD" w14:textId="329A7932" w:rsidR="44FD7E4E" w:rsidRPr="000D2DE4" w:rsidRDefault="00DA1C62" w:rsidP="00A503CB">
            <w:pPr>
              <w:pStyle w:val="BodyTextIndent"/>
              <w:ind w:left="0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Jun</w:t>
            </w:r>
            <w:r w:rsidR="44FD7E4E" w:rsidRPr="000D2DE4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 201</w:t>
            </w: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8</w:t>
            </w:r>
            <w:r w:rsidR="44FD7E4E" w:rsidRPr="000D2DE4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Nov</w:t>
            </w:r>
            <w:r w:rsidR="44FD7E4E" w:rsidRPr="000D2DE4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 2021</w:t>
            </w:r>
          </w:p>
        </w:tc>
      </w:tr>
      <w:tr w:rsidR="0DD9AAFF" w:rsidRPr="000D2DE4" w14:paraId="7FEFBB38" w14:textId="77777777" w:rsidTr="00A503CB">
        <w:trPr>
          <w:cantSplit/>
          <w:trHeight w:val="58"/>
        </w:trPr>
        <w:tc>
          <w:tcPr>
            <w:tcW w:w="1585" w:type="dxa"/>
            <w:vAlign w:val="center"/>
          </w:tcPr>
          <w:p w14:paraId="7F5244FD" w14:textId="103EC697" w:rsidR="4CDCBC45" w:rsidRPr="000D2DE4" w:rsidRDefault="4CDCBC45" w:rsidP="00A503CB">
            <w:pPr>
              <w:pStyle w:val="BodyTextIndent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0D2DE4">
              <w:rPr>
                <w:rFonts w:asciiTheme="minorHAnsi" w:hAnsiTheme="minorHAnsi" w:cstheme="minorHAnsi"/>
                <w:b/>
                <w:bCs/>
              </w:rPr>
              <w:t>Role</w:t>
            </w:r>
          </w:p>
        </w:tc>
        <w:tc>
          <w:tcPr>
            <w:tcW w:w="8225" w:type="dxa"/>
            <w:vAlign w:val="center"/>
          </w:tcPr>
          <w:p w14:paraId="566DC29D" w14:textId="3AA05DB1" w:rsidR="26C2C3A4" w:rsidRPr="000D2DE4" w:rsidRDefault="00F42FF7" w:rsidP="00A503CB">
            <w:pPr>
              <w:pStyle w:val="BodyTextInden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Devops </w:t>
            </w:r>
            <w:r w:rsidRPr="000D2DE4">
              <w:rPr>
                <w:rFonts w:asciiTheme="minorHAnsi" w:hAnsiTheme="minorHAnsi" w:cstheme="minorHAnsi"/>
                <w:sz w:val="22"/>
                <w:szCs w:val="22"/>
              </w:rPr>
              <w:t>Engineer</w:t>
            </w:r>
          </w:p>
        </w:tc>
      </w:tr>
    </w:tbl>
    <w:p w14:paraId="5C6286C5" w14:textId="77777777" w:rsidR="002A0CD0" w:rsidRDefault="002A0CD0" w:rsidP="00B011F3">
      <w:pPr>
        <w:rPr>
          <w:rFonts w:asciiTheme="minorHAnsi" w:hAnsiTheme="minorHAnsi" w:cstheme="minorHAnsi"/>
          <w:b/>
          <w:bCs/>
          <w:sz w:val="24"/>
          <w:u w:val="single"/>
        </w:rPr>
      </w:pPr>
    </w:p>
    <w:p w14:paraId="2DCACCB9" w14:textId="77777777" w:rsidR="005E61EE" w:rsidRDefault="005E61EE" w:rsidP="00B011F3">
      <w:pPr>
        <w:rPr>
          <w:rFonts w:asciiTheme="minorHAnsi" w:hAnsiTheme="minorHAnsi" w:cstheme="minorHAnsi"/>
          <w:b/>
          <w:bCs/>
          <w:sz w:val="24"/>
          <w:u w:val="single"/>
        </w:rPr>
      </w:pPr>
    </w:p>
    <w:p w14:paraId="5B9F640C" w14:textId="5F084C43" w:rsidR="00B011F3" w:rsidRPr="000D2DE4" w:rsidRDefault="00B011F3" w:rsidP="00B011F3">
      <w:pPr>
        <w:rPr>
          <w:rFonts w:asciiTheme="minorHAnsi" w:hAnsiTheme="minorHAnsi" w:cstheme="minorHAnsi"/>
          <w:b/>
          <w:bCs/>
          <w:sz w:val="24"/>
          <w:u w:val="single"/>
        </w:rPr>
      </w:pPr>
      <w:r w:rsidRPr="000D2DE4">
        <w:rPr>
          <w:rFonts w:asciiTheme="minorHAnsi" w:hAnsiTheme="minorHAnsi" w:cstheme="minorHAnsi"/>
          <w:b/>
          <w:bCs/>
          <w:sz w:val="24"/>
          <w:u w:val="single"/>
        </w:rPr>
        <w:lastRenderedPageBreak/>
        <w:t xml:space="preserve">Details of Projects: </w:t>
      </w:r>
    </w:p>
    <w:p w14:paraId="72A3D3EC" w14:textId="77777777" w:rsidR="00B011F3" w:rsidRPr="000D2DE4" w:rsidRDefault="00B011F3" w:rsidP="00B011F3">
      <w:pPr>
        <w:rPr>
          <w:rFonts w:asciiTheme="minorHAnsi" w:hAnsiTheme="minorHAnsi" w:cstheme="minorHAnsi"/>
          <w:b/>
          <w:bCs/>
        </w:rPr>
      </w:pPr>
    </w:p>
    <w:p w14:paraId="68FFAE28" w14:textId="77777777" w:rsidR="00B011F3" w:rsidRPr="004804D1" w:rsidRDefault="00B011F3" w:rsidP="00B011F3">
      <w:pPr>
        <w:rPr>
          <w:rFonts w:asciiTheme="minorHAnsi" w:hAnsiTheme="minorHAnsi" w:cstheme="minorHAnsi"/>
          <w:b/>
          <w:bCs/>
          <w:sz w:val="24"/>
          <w:u w:val="single"/>
        </w:rPr>
      </w:pPr>
      <w:r w:rsidRPr="004804D1">
        <w:rPr>
          <w:rFonts w:asciiTheme="minorHAnsi" w:hAnsiTheme="minorHAnsi" w:cstheme="minorHAnsi"/>
          <w:b/>
          <w:bCs/>
          <w:sz w:val="24"/>
          <w:u w:val="single"/>
        </w:rPr>
        <w:t>Project 1:</w:t>
      </w:r>
    </w:p>
    <w:p w14:paraId="0D0B940D" w14:textId="77777777" w:rsidR="00B011F3" w:rsidRPr="000D2DE4" w:rsidRDefault="00B011F3" w:rsidP="00B011F3">
      <w:pPr>
        <w:rPr>
          <w:rFonts w:asciiTheme="minorHAnsi" w:hAnsiTheme="minorHAnsi" w:cstheme="minorHAnsi"/>
          <w:b/>
          <w:bCs/>
          <w:sz w:val="10"/>
          <w:szCs w:val="10"/>
        </w:rPr>
      </w:pPr>
    </w:p>
    <w:tbl>
      <w:tblPr>
        <w:tblW w:w="991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8212"/>
      </w:tblGrid>
      <w:tr w:rsidR="00BB5003" w:rsidRPr="000D2DE4" w14:paraId="673753B5" w14:textId="77777777" w:rsidTr="009E1D66">
        <w:trPr>
          <w:trHeight w:val="503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4C77B61" w14:textId="77777777" w:rsidR="00BB5003" w:rsidRPr="000D2DE4" w:rsidRDefault="00BB5003" w:rsidP="003D096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D2DE4">
              <w:rPr>
                <w:rFonts w:asciiTheme="minorHAnsi" w:hAnsiTheme="minorHAnsi" w:cstheme="minorHAnsi"/>
                <w:b/>
                <w:bCs/>
              </w:rPr>
              <w:t>Project name</w:t>
            </w:r>
          </w:p>
        </w:tc>
        <w:tc>
          <w:tcPr>
            <w:tcW w:w="8212" w:type="dxa"/>
            <w:vAlign w:val="center"/>
          </w:tcPr>
          <w:p w14:paraId="425BDFEF" w14:textId="05AD425E" w:rsidR="00BB5003" w:rsidRPr="000D2DE4" w:rsidRDefault="0084014A" w:rsidP="0084014A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  <w:r w:rsidR="006800DD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Common Annotation Framework (CAF): Philips</w:t>
            </w:r>
          </w:p>
        </w:tc>
      </w:tr>
      <w:tr w:rsidR="00B011F3" w:rsidRPr="000D2DE4" w14:paraId="06D88B3C" w14:textId="77777777" w:rsidTr="009E1D66">
        <w:trPr>
          <w:trHeight w:val="503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FF54C8" w14:textId="77777777" w:rsidR="00B011F3" w:rsidRPr="000D2DE4" w:rsidRDefault="00B011F3" w:rsidP="003D096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D2DE4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8212" w:type="dxa"/>
            <w:vAlign w:val="center"/>
          </w:tcPr>
          <w:p w14:paraId="3281BF83" w14:textId="046B2B5C" w:rsidR="00B011F3" w:rsidRPr="000D2DE4" w:rsidRDefault="00B011F3" w:rsidP="005E61EE">
            <w:pPr>
              <w:pStyle w:val="TableParagraph"/>
              <w:ind w:left="107" w:right="245"/>
              <w:rPr>
                <w:rFonts w:asciiTheme="minorHAnsi" w:hAnsiTheme="minorHAnsi" w:cstheme="minorHAnsi"/>
              </w:rPr>
            </w:pPr>
            <w:r w:rsidRPr="000D2DE4">
              <w:rPr>
                <w:rFonts w:asciiTheme="minorHAnsi" w:hAnsiTheme="minorHAnsi" w:cstheme="minorHAnsi"/>
              </w:rPr>
              <w:t xml:space="preserve"> </w:t>
            </w:r>
            <w:r w:rsidR="005E61EE" w:rsidRPr="005E61EE">
              <w:rPr>
                <w:rFonts w:asciiTheme="minorHAnsi" w:hAnsiTheme="minorHAnsi" w:cstheme="minorHAnsi"/>
                <w:lang w:eastAsia="en-IN"/>
              </w:rPr>
              <w:t>Senior DevOps &amp; MLOps Engineer</w:t>
            </w:r>
          </w:p>
        </w:tc>
      </w:tr>
      <w:tr w:rsidR="00B011F3" w:rsidRPr="000D2DE4" w14:paraId="4617485E" w14:textId="77777777" w:rsidTr="009E1D66">
        <w:trPr>
          <w:trHeight w:val="1838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E27B00A" w14:textId="77777777" w:rsidR="00B011F3" w:rsidRPr="000D2DE4" w:rsidRDefault="00B011F3" w:rsidP="003D096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60061E4C" w14:textId="77777777" w:rsidR="00B011F3" w:rsidRPr="000D2DE4" w:rsidRDefault="00B011F3" w:rsidP="003D0961">
            <w:pPr>
              <w:pStyle w:val="TableParagraph"/>
              <w:spacing w:before="5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2F4A2079" w14:textId="77777777" w:rsidR="00B011F3" w:rsidRPr="000D2DE4" w:rsidRDefault="00B011F3" w:rsidP="003D0961">
            <w:pPr>
              <w:pStyle w:val="TableParagraph"/>
              <w:ind w:left="107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D2DE4">
              <w:rPr>
                <w:rFonts w:asciiTheme="minorHAnsi" w:hAnsiTheme="minorHAnsi" w:cstheme="minorHAnsi"/>
                <w:b/>
                <w:bCs/>
              </w:rPr>
              <w:t>Role &amp; Contribution</w:t>
            </w:r>
          </w:p>
        </w:tc>
        <w:tc>
          <w:tcPr>
            <w:tcW w:w="8212" w:type="dxa"/>
            <w:vAlign w:val="center"/>
          </w:tcPr>
          <w:p w14:paraId="033075E7" w14:textId="239A052F" w:rsidR="006800DD" w:rsidRDefault="006800DD" w:rsidP="006800DD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411" w:hanging="284"/>
              <w:rPr>
                <w:rFonts w:asciiTheme="minorHAnsi" w:eastAsia="Cambria" w:hAnsiTheme="minorHAnsi" w:cstheme="minorHAnsi"/>
                <w:color w:val="000000" w:themeColor="text1"/>
                <w:sz w:val="22"/>
                <w:szCs w:val="22"/>
              </w:rPr>
            </w:pPr>
            <w:r w:rsidRPr="006800DD">
              <w:rPr>
                <w:rFonts w:asciiTheme="minorHAnsi" w:eastAsia="Cambria" w:hAnsiTheme="minorHAnsi" w:cstheme="minorHAnsi"/>
                <w:color w:val="000000" w:themeColor="text1"/>
                <w:sz w:val="22"/>
                <w:szCs w:val="22"/>
              </w:rPr>
              <w:t>optimization of machine learning workflows and automation processes, focusing on streamlining model development and deployment.</w:t>
            </w:r>
          </w:p>
          <w:p w14:paraId="0C9F4AE9" w14:textId="2267ED36" w:rsidR="00F12B1F" w:rsidRPr="00F12B1F" w:rsidRDefault="00F12B1F" w:rsidP="00F12B1F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411" w:hanging="284"/>
              <w:rPr>
                <w:rFonts w:asciiTheme="minorHAnsi" w:eastAsia="Cambria" w:hAnsiTheme="minorHAnsi" w:cstheme="minorHAnsi"/>
                <w:color w:val="000000" w:themeColor="text1"/>
                <w:sz w:val="22"/>
                <w:szCs w:val="22"/>
              </w:rPr>
            </w:pPr>
            <w:r w:rsidRPr="00F12B1F">
              <w:rPr>
                <w:rFonts w:asciiTheme="minorHAnsi" w:eastAsia="Cambria" w:hAnsiTheme="minorHAnsi" w:cstheme="minorHAnsi"/>
                <w:color w:val="000000" w:themeColor="text1"/>
                <w:sz w:val="22"/>
                <w:szCs w:val="22"/>
              </w:rPr>
              <w:t xml:space="preserve"> I successfully reduced model training time by 50%, increased prediction accuracy by 20%, and cut operational costs by 30%. Through collaboration with data scientists and developers</w:t>
            </w:r>
          </w:p>
          <w:p w14:paraId="4B191CA6" w14:textId="45E312AB" w:rsidR="00B011F3" w:rsidRPr="000D2DE4" w:rsidRDefault="00B011F3" w:rsidP="0084014A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432" w:hanging="284"/>
              <w:rPr>
                <w:rFonts w:asciiTheme="minorHAnsi" w:hAnsiTheme="minorHAnsi" w:cstheme="minorHAnsi"/>
                <w:sz w:val="22"/>
                <w:lang w:val="en-IN" w:eastAsia="en-IN"/>
              </w:rPr>
            </w:pPr>
            <w:r w:rsidRPr="000D2DE4">
              <w:rPr>
                <w:rFonts w:asciiTheme="minorHAnsi" w:hAnsiTheme="minorHAnsi" w:cstheme="minorHAnsi"/>
                <w:sz w:val="22"/>
                <w:lang w:val="en-IN" w:eastAsia="en-IN"/>
              </w:rPr>
              <w:t xml:space="preserve">Creating </w:t>
            </w:r>
            <w:r w:rsidR="006800DD">
              <w:rPr>
                <w:rFonts w:asciiTheme="minorHAnsi" w:hAnsiTheme="minorHAnsi" w:cstheme="minorHAnsi"/>
                <w:sz w:val="22"/>
                <w:lang w:val="en-IN" w:eastAsia="en-IN"/>
              </w:rPr>
              <w:t>story</w:t>
            </w:r>
            <w:r w:rsidRPr="000D2DE4">
              <w:rPr>
                <w:rFonts w:asciiTheme="minorHAnsi" w:hAnsiTheme="minorHAnsi" w:cstheme="minorHAnsi"/>
                <w:sz w:val="22"/>
                <w:lang w:val="en-IN" w:eastAsia="en-IN"/>
              </w:rPr>
              <w:t xml:space="preserve"> using Azure </w:t>
            </w:r>
            <w:r w:rsidR="006800DD">
              <w:rPr>
                <w:rFonts w:asciiTheme="minorHAnsi" w:hAnsiTheme="minorHAnsi" w:cstheme="minorHAnsi"/>
                <w:sz w:val="22"/>
                <w:lang w:val="en-IN" w:eastAsia="en-IN"/>
              </w:rPr>
              <w:t>bord</w:t>
            </w:r>
            <w:r w:rsidRPr="000D2DE4">
              <w:rPr>
                <w:rFonts w:asciiTheme="minorHAnsi" w:hAnsiTheme="minorHAnsi" w:cstheme="minorHAnsi"/>
                <w:sz w:val="22"/>
                <w:lang w:val="en-IN" w:eastAsia="en-IN"/>
              </w:rPr>
              <w:t>.</w:t>
            </w:r>
          </w:p>
          <w:p w14:paraId="1250F944" w14:textId="77777777" w:rsidR="00B011F3" w:rsidRDefault="00B011F3" w:rsidP="0084014A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432" w:hanging="284"/>
              <w:rPr>
                <w:rFonts w:asciiTheme="minorHAnsi" w:hAnsiTheme="minorHAnsi" w:cstheme="minorHAnsi"/>
                <w:sz w:val="22"/>
                <w:lang w:val="en-IN" w:eastAsia="en-IN"/>
              </w:rPr>
            </w:pPr>
            <w:r w:rsidRPr="000D2DE4">
              <w:rPr>
                <w:rFonts w:asciiTheme="minorHAnsi" w:hAnsiTheme="minorHAnsi" w:cstheme="minorHAnsi"/>
                <w:sz w:val="22"/>
                <w:lang w:val="en-IN" w:eastAsia="en-IN"/>
              </w:rPr>
              <w:t>Analysing the data insights, slicing and dicing of data.</w:t>
            </w:r>
          </w:p>
          <w:p w14:paraId="44A5B192" w14:textId="092D1D08" w:rsidR="001D2959" w:rsidRPr="000D2DE4" w:rsidRDefault="001D2959" w:rsidP="0084014A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432" w:hanging="284"/>
              <w:rPr>
                <w:rFonts w:asciiTheme="minorHAnsi" w:hAnsiTheme="minorHAnsi" w:cstheme="minorHAnsi"/>
                <w:sz w:val="22"/>
                <w:lang w:val="en-IN" w:eastAsia="en-IN"/>
              </w:rPr>
            </w:pPr>
            <w:r>
              <w:rPr>
                <w:rFonts w:asciiTheme="minorHAnsi" w:hAnsiTheme="minorHAnsi" w:cstheme="minorHAnsi"/>
                <w:lang w:eastAsia="ja-JP"/>
              </w:rPr>
              <w:t xml:space="preserve">Creating APIs using </w:t>
            </w:r>
            <w:proofErr w:type="spellStart"/>
            <w:r>
              <w:rPr>
                <w:rFonts w:asciiTheme="minorHAnsi" w:hAnsiTheme="minorHAnsi" w:cstheme="minorHAnsi"/>
                <w:lang w:eastAsia="ja-JP"/>
              </w:rPr>
              <w:t>FastAPI</w:t>
            </w:r>
            <w:proofErr w:type="spellEnd"/>
            <w:r>
              <w:rPr>
                <w:rFonts w:asciiTheme="minorHAnsi" w:hAnsiTheme="minorHAnsi" w:cstheme="minorHAnsi"/>
                <w:lang w:eastAsia="ja-JP"/>
              </w:rPr>
              <w:t xml:space="preserve"> and BOTO3</w:t>
            </w:r>
          </w:p>
          <w:p w14:paraId="2C0610F8" w14:textId="66C59910" w:rsidR="00B011F3" w:rsidRPr="001D2959" w:rsidRDefault="006800DD" w:rsidP="001D295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432" w:hanging="284"/>
              <w:rPr>
                <w:rFonts w:asciiTheme="minorHAnsi" w:hAnsiTheme="minorHAnsi" w:cstheme="minorHAnsi"/>
                <w:sz w:val="22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2"/>
                <w:lang w:val="en-IN" w:eastAsia="en-IN"/>
              </w:rPr>
              <w:t>Creating Docker image using dockerfile and deploy on ECS</w:t>
            </w:r>
            <w:r w:rsidR="00B011F3" w:rsidRPr="000D2DE4">
              <w:rPr>
                <w:rFonts w:asciiTheme="minorHAnsi" w:hAnsiTheme="minorHAnsi" w:cstheme="minorHAnsi"/>
                <w:sz w:val="22"/>
                <w:lang w:val="en-IN" w:eastAsia="en-IN"/>
              </w:rPr>
              <w:t>.</w:t>
            </w:r>
          </w:p>
        </w:tc>
      </w:tr>
      <w:tr w:rsidR="00B011F3" w:rsidRPr="000D2DE4" w14:paraId="5C15DBF8" w14:textId="77777777" w:rsidTr="009E1D66">
        <w:trPr>
          <w:trHeight w:val="280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EAFD9C" w14:textId="77777777" w:rsidR="00B011F3" w:rsidRPr="000D2DE4" w:rsidRDefault="00B011F3" w:rsidP="003D096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76060EEF" w14:textId="77777777" w:rsidR="00B011F3" w:rsidRPr="000D2DE4" w:rsidRDefault="00B011F3" w:rsidP="003D0961">
            <w:pPr>
              <w:pStyle w:val="TableParagraph"/>
              <w:ind w:left="107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D2DE4">
              <w:rPr>
                <w:rFonts w:asciiTheme="minorHAnsi" w:hAnsiTheme="minorHAnsi" w:cstheme="minorHAnsi"/>
                <w:b/>
                <w:bCs/>
              </w:rPr>
              <w:t>Tools</w:t>
            </w:r>
          </w:p>
        </w:tc>
        <w:tc>
          <w:tcPr>
            <w:tcW w:w="8212" w:type="dxa"/>
            <w:vAlign w:val="center"/>
          </w:tcPr>
          <w:p w14:paraId="6B9DA0FF" w14:textId="76EF60A5" w:rsidR="00B011F3" w:rsidRPr="000D2DE4" w:rsidRDefault="6893D77A" w:rsidP="0084014A">
            <w:pPr>
              <w:numPr>
                <w:ilvl w:val="0"/>
                <w:numId w:val="18"/>
              </w:numPr>
              <w:suppressAutoHyphens/>
              <w:ind w:left="432" w:hanging="284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0D2DE4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GitHub</w:t>
            </w:r>
            <w:r w:rsidR="094164E2" w:rsidRPr="000D2DE4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 Actions</w:t>
            </w:r>
          </w:p>
          <w:p w14:paraId="3751D7AC" w14:textId="6195CA2E" w:rsidR="00B011F3" w:rsidRPr="000D2DE4" w:rsidRDefault="001D2959" w:rsidP="0084014A">
            <w:pPr>
              <w:numPr>
                <w:ilvl w:val="0"/>
                <w:numId w:val="18"/>
              </w:numPr>
              <w:suppressAutoHyphens/>
              <w:ind w:left="432" w:hanging="284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MLFlow</w:t>
            </w:r>
            <w:proofErr w:type="spellEnd"/>
          </w:p>
          <w:p w14:paraId="0F29E7FA" w14:textId="4A8895AD" w:rsidR="00B011F3" w:rsidRDefault="001D2959" w:rsidP="0084014A">
            <w:pPr>
              <w:numPr>
                <w:ilvl w:val="0"/>
                <w:numId w:val="18"/>
              </w:numPr>
              <w:suppressAutoHyphens/>
              <w:ind w:left="432" w:hanging="284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Docker</w:t>
            </w:r>
          </w:p>
          <w:p w14:paraId="24F89616" w14:textId="5F93D32E" w:rsidR="001D2959" w:rsidRPr="000D2DE4" w:rsidRDefault="001D2959" w:rsidP="0084014A">
            <w:pPr>
              <w:numPr>
                <w:ilvl w:val="0"/>
                <w:numId w:val="18"/>
              </w:numPr>
              <w:suppressAutoHyphens/>
              <w:ind w:left="432" w:hanging="284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Python,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FastAPI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, BOTO3, Postgres,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SQLAlchemy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 </w:t>
            </w:r>
          </w:p>
          <w:p w14:paraId="714F269E" w14:textId="77777777" w:rsidR="001D2959" w:rsidRPr="001D2959" w:rsidRDefault="00B011F3" w:rsidP="0084014A">
            <w:pPr>
              <w:numPr>
                <w:ilvl w:val="0"/>
                <w:numId w:val="18"/>
              </w:numPr>
              <w:suppressAutoHyphens/>
              <w:ind w:left="432" w:hanging="284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0D2DE4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Azure </w:t>
            </w:r>
            <w:r w:rsidR="412B5FCD" w:rsidRPr="000D2DE4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Dev</w:t>
            </w:r>
            <w:r w:rsidR="585046CA" w:rsidRPr="000D2DE4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O</w:t>
            </w:r>
            <w:r w:rsidR="412B5FCD" w:rsidRPr="000D2DE4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ps</w:t>
            </w:r>
          </w:p>
          <w:p w14:paraId="2815C7E7" w14:textId="3AE3C8C0" w:rsidR="00B011F3" w:rsidRPr="000D2DE4" w:rsidRDefault="001D2959" w:rsidP="0084014A">
            <w:pPr>
              <w:numPr>
                <w:ilvl w:val="0"/>
                <w:numId w:val="18"/>
              </w:numPr>
              <w:suppressAutoHyphens/>
              <w:ind w:left="432" w:hanging="284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AWS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Sagemaker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>ground Truth</w:t>
            </w:r>
            <w:r w:rsidR="002A0CD0">
              <w:rPr>
                <w:rFonts w:asciiTheme="minorHAnsi" w:hAnsiTheme="minorHAnsi" w:cstheme="minorHAnsi"/>
                <w:sz w:val="24"/>
                <w:szCs w:val="24"/>
              </w:rPr>
              <w:t xml:space="preserve"> : Labeling Job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="00B011F3" w:rsidRPr="000D2DE4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</w:p>
        </w:tc>
      </w:tr>
    </w:tbl>
    <w:p w14:paraId="4B94D5A5" w14:textId="77777777" w:rsidR="00B011F3" w:rsidRPr="000D2DE4" w:rsidRDefault="00B011F3" w:rsidP="00B011F3">
      <w:pPr>
        <w:rPr>
          <w:rFonts w:asciiTheme="minorHAnsi" w:hAnsiTheme="minorHAnsi" w:cstheme="minorHAnsi"/>
          <w:b/>
          <w:bCs/>
        </w:rPr>
      </w:pPr>
    </w:p>
    <w:p w14:paraId="7413D99D" w14:textId="77777777" w:rsidR="00B011F3" w:rsidRPr="004804D1" w:rsidRDefault="00B011F3" w:rsidP="00B011F3">
      <w:pPr>
        <w:rPr>
          <w:rFonts w:asciiTheme="minorHAnsi" w:hAnsiTheme="minorHAnsi" w:cstheme="minorHAnsi"/>
          <w:b/>
          <w:bCs/>
          <w:sz w:val="24"/>
          <w:u w:val="single"/>
        </w:rPr>
      </w:pPr>
      <w:r w:rsidRPr="004804D1">
        <w:rPr>
          <w:rFonts w:asciiTheme="minorHAnsi" w:hAnsiTheme="minorHAnsi" w:cstheme="minorHAnsi"/>
          <w:b/>
          <w:bCs/>
          <w:sz w:val="24"/>
          <w:u w:val="single"/>
        </w:rPr>
        <w:t>Project 2:</w:t>
      </w:r>
    </w:p>
    <w:p w14:paraId="3DEEC669" w14:textId="77777777" w:rsidR="00B011F3" w:rsidRPr="000D2DE4" w:rsidRDefault="00B011F3" w:rsidP="00B011F3">
      <w:pPr>
        <w:rPr>
          <w:rFonts w:asciiTheme="minorHAnsi" w:hAnsiTheme="minorHAnsi" w:cstheme="minorHAnsi"/>
          <w:b/>
          <w:bCs/>
          <w:sz w:val="10"/>
          <w:szCs w:val="10"/>
        </w:rPr>
      </w:pPr>
    </w:p>
    <w:tbl>
      <w:tblPr>
        <w:tblW w:w="991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8212"/>
      </w:tblGrid>
      <w:tr w:rsidR="00F052B5" w:rsidRPr="000D2DE4" w14:paraId="347594DB" w14:textId="77777777" w:rsidTr="009E1D66">
        <w:trPr>
          <w:trHeight w:val="358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9EBB31F" w14:textId="77777777" w:rsidR="00F052B5" w:rsidRPr="000D2DE4" w:rsidRDefault="00F052B5" w:rsidP="003D096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D2DE4">
              <w:rPr>
                <w:rFonts w:asciiTheme="minorHAnsi" w:hAnsiTheme="minorHAnsi" w:cstheme="minorHAnsi"/>
                <w:b/>
                <w:bCs/>
              </w:rPr>
              <w:t>Project name</w:t>
            </w:r>
          </w:p>
        </w:tc>
        <w:tc>
          <w:tcPr>
            <w:tcW w:w="8212" w:type="dxa"/>
            <w:vAlign w:val="center"/>
          </w:tcPr>
          <w:p w14:paraId="7E4A7137" w14:textId="4C6E6DEA" w:rsidR="00F052B5" w:rsidRPr="002A0CD0" w:rsidRDefault="4B1278B8" w:rsidP="0084014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N" w:eastAsia="en-IN"/>
              </w:rPr>
            </w:pPr>
            <w:r w:rsidRPr="000D2DE4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 xml:space="preserve"> </w:t>
            </w:r>
            <w:r w:rsidR="002A0CD0" w:rsidRPr="002A0CD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N" w:eastAsia="en-IN"/>
              </w:rPr>
              <w:t xml:space="preserve">MED: </w:t>
            </w:r>
            <w:r w:rsidR="006800DD" w:rsidRPr="002A0CD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N" w:eastAsia="en-IN"/>
              </w:rPr>
              <w:t>Zeiss</w:t>
            </w:r>
          </w:p>
        </w:tc>
      </w:tr>
      <w:tr w:rsidR="00B011F3" w:rsidRPr="000D2DE4" w14:paraId="541C6457" w14:textId="77777777" w:rsidTr="009E1D66">
        <w:trPr>
          <w:trHeight w:val="358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2F99ED9" w14:textId="77777777" w:rsidR="00B011F3" w:rsidRPr="000D2DE4" w:rsidRDefault="00B011F3" w:rsidP="003D0961">
            <w:pPr>
              <w:pStyle w:val="TableParagraph"/>
              <w:spacing w:before="1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D2DE4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8212" w:type="dxa"/>
            <w:vAlign w:val="center"/>
          </w:tcPr>
          <w:p w14:paraId="14A75CA7" w14:textId="0AF1AF59" w:rsidR="00B011F3" w:rsidRPr="000D2DE4" w:rsidRDefault="0003594F" w:rsidP="0084014A">
            <w:pPr>
              <w:pStyle w:val="TableParagraph"/>
              <w:ind w:left="107" w:right="245"/>
              <w:rPr>
                <w:rFonts w:asciiTheme="minorHAnsi" w:hAnsiTheme="minorHAnsi" w:cstheme="minorHAnsi"/>
                <w:lang w:val="en-IN" w:eastAsia="en-IN"/>
              </w:rPr>
            </w:pPr>
            <w:r w:rsidRPr="0003594F">
              <w:rPr>
                <w:rFonts w:asciiTheme="minorHAnsi" w:hAnsiTheme="minorHAnsi" w:cstheme="minorHAnsi"/>
                <w:lang w:eastAsia="en-IN"/>
              </w:rPr>
              <w:t>Senior DevOps Engineer</w:t>
            </w:r>
          </w:p>
        </w:tc>
      </w:tr>
      <w:tr w:rsidR="00B011F3" w:rsidRPr="000D2DE4" w14:paraId="641E505D" w14:textId="77777777" w:rsidTr="009E1D66">
        <w:trPr>
          <w:trHeight w:val="712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656B9AB" w14:textId="77777777" w:rsidR="00B011F3" w:rsidRPr="000D2DE4" w:rsidRDefault="00B011F3" w:rsidP="003D096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45FB0818" w14:textId="77777777" w:rsidR="00B011F3" w:rsidRPr="000D2DE4" w:rsidRDefault="00B011F3" w:rsidP="003D0961">
            <w:pPr>
              <w:pStyle w:val="TableParagraph"/>
              <w:spacing w:before="5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4D8D0159" w14:textId="77777777" w:rsidR="00B011F3" w:rsidRPr="000D2DE4" w:rsidRDefault="00B011F3" w:rsidP="003D0961">
            <w:pPr>
              <w:pStyle w:val="TableParagraph"/>
              <w:ind w:left="107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D2DE4">
              <w:rPr>
                <w:rFonts w:asciiTheme="minorHAnsi" w:hAnsiTheme="minorHAnsi" w:cstheme="minorHAnsi"/>
                <w:b/>
                <w:bCs/>
              </w:rPr>
              <w:t>Role &amp; Contribution</w:t>
            </w:r>
          </w:p>
        </w:tc>
        <w:tc>
          <w:tcPr>
            <w:tcW w:w="8212" w:type="dxa"/>
            <w:vAlign w:val="center"/>
          </w:tcPr>
          <w:p w14:paraId="3DE29A45" w14:textId="0C7551DE" w:rsidR="00B011F3" w:rsidRPr="000D2DE4" w:rsidRDefault="0CCCBD93" w:rsidP="0084014A">
            <w:pPr>
              <w:pStyle w:val="NoSpacing"/>
              <w:numPr>
                <w:ilvl w:val="0"/>
                <w:numId w:val="22"/>
              </w:numPr>
              <w:ind w:left="432" w:hanging="284"/>
              <w:rPr>
                <w:rFonts w:asciiTheme="minorHAnsi" w:hAnsiTheme="minorHAnsi" w:cstheme="minorHAnsi"/>
                <w:color w:val="auto"/>
              </w:rPr>
            </w:pPr>
            <w:r w:rsidRPr="000D2DE4">
              <w:rPr>
                <w:rFonts w:asciiTheme="minorHAnsi" w:eastAsia="Cambria" w:hAnsiTheme="minorHAnsi" w:cstheme="minorHAnsi"/>
                <w:color w:val="000000" w:themeColor="text1"/>
                <w:lang w:val="en-US"/>
              </w:rPr>
              <w:t>Worked on AWS EC2 Instances creation, setting up VPC, Launching EC2 instances and worked on Cloud Watcher for providing high availability of applications of EC2 instances based on a load of applications.</w:t>
            </w:r>
          </w:p>
          <w:p w14:paraId="30F8FEBA" w14:textId="38DDA219" w:rsidR="00B011F3" w:rsidRPr="000D2DE4" w:rsidRDefault="133353F7" w:rsidP="0084014A">
            <w:pPr>
              <w:pStyle w:val="NoSpacing"/>
              <w:numPr>
                <w:ilvl w:val="0"/>
                <w:numId w:val="22"/>
              </w:numPr>
              <w:ind w:left="432" w:hanging="284"/>
              <w:rPr>
                <w:rFonts w:asciiTheme="minorHAnsi" w:hAnsiTheme="minorHAnsi" w:cstheme="minorHAnsi"/>
                <w:noProof/>
                <w:color w:val="auto"/>
                <w:lang w:eastAsia="en-IN"/>
              </w:rPr>
            </w:pPr>
            <w:r w:rsidRPr="000D2DE4">
              <w:rPr>
                <w:rFonts w:asciiTheme="minorHAnsi" w:eastAsia="Cambria" w:hAnsiTheme="minorHAnsi" w:cstheme="minorHAnsi"/>
                <w:color w:val="000000" w:themeColor="text1"/>
                <w:lang w:val="en-US"/>
              </w:rPr>
              <w:t xml:space="preserve">Involved in designing and deploying large applications utilizing all the AWS stack (Including EC2, Route53, S3, RDS, DynamoDB, SNS, SQS, IAM) focusing on high availability, fault tolerance, and auto-scaling Using AWS UI </w:t>
            </w:r>
          </w:p>
          <w:p w14:paraId="745F7D8E" w14:textId="087172BA" w:rsidR="00B011F3" w:rsidRPr="000D2DE4" w:rsidRDefault="1999EA5B" w:rsidP="0084014A">
            <w:pPr>
              <w:pStyle w:val="NoSpacing"/>
              <w:numPr>
                <w:ilvl w:val="0"/>
                <w:numId w:val="22"/>
              </w:numPr>
              <w:ind w:left="432" w:hanging="284"/>
              <w:rPr>
                <w:rFonts w:asciiTheme="minorHAnsi" w:hAnsiTheme="minorHAnsi" w:cstheme="minorHAnsi"/>
                <w:noProof/>
              </w:rPr>
            </w:pPr>
            <w:r w:rsidRPr="000D2DE4">
              <w:rPr>
                <w:rFonts w:asciiTheme="minorHAnsi" w:eastAsia="Cambria" w:hAnsiTheme="minorHAnsi" w:cstheme="minorHAnsi"/>
                <w:color w:val="000000" w:themeColor="text1"/>
                <w:lang w:val="en-US"/>
              </w:rPr>
              <w:t>Worked on the creation of custom Docker container images, tagging, and pushing the images and Docker consoles for maintaining the application of life cycle</w:t>
            </w:r>
            <w:r w:rsidR="00B011F3" w:rsidRPr="000D2DE4">
              <w:rPr>
                <w:rFonts w:asciiTheme="minorHAnsi" w:hAnsiTheme="minorHAnsi" w:cstheme="minorHAnsi"/>
                <w:color w:val="auto"/>
              </w:rPr>
              <w:t>.</w:t>
            </w:r>
          </w:p>
          <w:p w14:paraId="6A2CBB33" w14:textId="77777777" w:rsidR="00B011F3" w:rsidRPr="000D2DE4" w:rsidRDefault="00B011F3" w:rsidP="0084014A">
            <w:pPr>
              <w:pStyle w:val="NoSpacing"/>
              <w:numPr>
                <w:ilvl w:val="0"/>
                <w:numId w:val="22"/>
              </w:numPr>
              <w:ind w:left="432" w:hanging="284"/>
              <w:rPr>
                <w:rFonts w:asciiTheme="minorHAnsi" w:hAnsiTheme="minorHAnsi" w:cstheme="minorHAnsi"/>
                <w:noProof/>
              </w:rPr>
            </w:pPr>
            <w:r w:rsidRPr="000D2DE4">
              <w:rPr>
                <w:rFonts w:asciiTheme="minorHAnsi" w:hAnsiTheme="minorHAnsi" w:cstheme="minorHAnsi"/>
                <w:noProof/>
              </w:rPr>
              <w:t>Maintaining good customer relations by providing the expected resuts.</w:t>
            </w:r>
          </w:p>
        </w:tc>
      </w:tr>
    </w:tbl>
    <w:p w14:paraId="049F31CB" w14:textId="77777777" w:rsidR="00B011F3" w:rsidRPr="000D2DE4" w:rsidRDefault="00B011F3" w:rsidP="00B011F3">
      <w:pPr>
        <w:rPr>
          <w:rFonts w:asciiTheme="minorHAnsi" w:hAnsiTheme="minorHAnsi" w:cstheme="minorHAnsi"/>
          <w:b/>
          <w:bCs/>
        </w:rPr>
      </w:pPr>
    </w:p>
    <w:p w14:paraId="45187361" w14:textId="77777777" w:rsidR="00B011F3" w:rsidRPr="000D2DE4" w:rsidRDefault="00B011F3" w:rsidP="00B011F3">
      <w:pPr>
        <w:rPr>
          <w:rFonts w:asciiTheme="minorHAnsi" w:hAnsiTheme="minorHAnsi" w:cstheme="minorHAnsi"/>
          <w:b/>
          <w:bCs/>
          <w:sz w:val="24"/>
          <w:u w:val="single"/>
        </w:rPr>
      </w:pPr>
      <w:r w:rsidRPr="000D2DE4">
        <w:rPr>
          <w:rFonts w:asciiTheme="minorHAnsi" w:hAnsiTheme="minorHAnsi" w:cstheme="minorHAnsi"/>
          <w:b/>
          <w:bCs/>
          <w:sz w:val="24"/>
          <w:u w:val="single"/>
        </w:rPr>
        <w:t>Project 3:</w:t>
      </w:r>
    </w:p>
    <w:p w14:paraId="53128261" w14:textId="77777777" w:rsidR="00B011F3" w:rsidRPr="000D2DE4" w:rsidRDefault="00B011F3" w:rsidP="00B011F3">
      <w:pPr>
        <w:rPr>
          <w:rFonts w:asciiTheme="minorHAnsi" w:hAnsiTheme="minorHAnsi" w:cstheme="minorHAnsi"/>
          <w:b/>
          <w:bCs/>
          <w:sz w:val="10"/>
          <w:szCs w:val="10"/>
        </w:rPr>
      </w:pPr>
    </w:p>
    <w:tbl>
      <w:tblPr>
        <w:tblW w:w="991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9"/>
        <w:gridCol w:w="8204"/>
      </w:tblGrid>
      <w:tr w:rsidR="00B854B1" w:rsidRPr="000D2DE4" w14:paraId="2BCEC1B0" w14:textId="77777777" w:rsidTr="009E1D66">
        <w:trPr>
          <w:trHeight w:val="325"/>
        </w:trPr>
        <w:tc>
          <w:tcPr>
            <w:tcW w:w="1709" w:type="dxa"/>
            <w:shd w:val="clear" w:color="auto" w:fill="BFBFBF" w:themeFill="background1" w:themeFillShade="BF"/>
            <w:vAlign w:val="center"/>
          </w:tcPr>
          <w:p w14:paraId="6253663D" w14:textId="77777777" w:rsidR="00B854B1" w:rsidRPr="000D2DE4" w:rsidRDefault="00B854B1" w:rsidP="003D0961">
            <w:pPr>
              <w:widowControl w:val="0"/>
              <w:autoSpaceDE w:val="0"/>
              <w:autoSpaceDN w:val="0"/>
              <w:spacing w:before="1"/>
              <w:ind w:left="107"/>
              <w:jc w:val="center"/>
              <w:rPr>
                <w:rFonts w:asciiTheme="minorHAnsi" w:hAnsiTheme="minorHAnsi" w:cstheme="minorHAnsi"/>
                <w:b/>
              </w:rPr>
            </w:pPr>
            <w:r w:rsidRPr="000D2DE4">
              <w:rPr>
                <w:rFonts w:asciiTheme="minorHAnsi" w:hAnsiTheme="minorHAnsi" w:cstheme="minorHAnsi"/>
                <w:b/>
              </w:rPr>
              <w:t>Project Name</w:t>
            </w:r>
          </w:p>
        </w:tc>
        <w:tc>
          <w:tcPr>
            <w:tcW w:w="8204" w:type="dxa"/>
            <w:vAlign w:val="center"/>
          </w:tcPr>
          <w:p w14:paraId="695EE043" w14:textId="09CC2A8F" w:rsidR="00B854B1" w:rsidRPr="002A0CD0" w:rsidRDefault="006800DD" w:rsidP="0084014A">
            <w:pPr>
              <w:widowControl w:val="0"/>
              <w:autoSpaceDE w:val="0"/>
              <w:autoSpaceDN w:val="0"/>
              <w:ind w:left="107" w:right="245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N"/>
              </w:rPr>
            </w:pPr>
            <w:r w:rsidRPr="002A0CD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N"/>
              </w:rPr>
              <w:t>MR Cyber Security: Hitachi</w:t>
            </w:r>
          </w:p>
        </w:tc>
      </w:tr>
      <w:tr w:rsidR="00B011F3" w:rsidRPr="000D2DE4" w14:paraId="47402210" w14:textId="77777777" w:rsidTr="009E1D66">
        <w:trPr>
          <w:trHeight w:val="325"/>
        </w:trPr>
        <w:tc>
          <w:tcPr>
            <w:tcW w:w="1709" w:type="dxa"/>
            <w:shd w:val="clear" w:color="auto" w:fill="BFBFBF" w:themeFill="background1" w:themeFillShade="BF"/>
            <w:vAlign w:val="center"/>
          </w:tcPr>
          <w:p w14:paraId="513D93E2" w14:textId="77777777" w:rsidR="00B011F3" w:rsidRPr="000D2DE4" w:rsidRDefault="00B011F3" w:rsidP="003D0961">
            <w:pPr>
              <w:widowControl w:val="0"/>
              <w:autoSpaceDE w:val="0"/>
              <w:autoSpaceDN w:val="0"/>
              <w:spacing w:before="1"/>
              <w:ind w:left="107"/>
              <w:jc w:val="center"/>
              <w:rPr>
                <w:rFonts w:asciiTheme="minorHAnsi" w:hAnsiTheme="minorHAnsi" w:cstheme="minorHAnsi"/>
                <w:b/>
              </w:rPr>
            </w:pPr>
            <w:r w:rsidRPr="000D2DE4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8204" w:type="dxa"/>
            <w:vAlign w:val="center"/>
          </w:tcPr>
          <w:p w14:paraId="38DD7B66" w14:textId="00C53DDA" w:rsidR="00B011F3" w:rsidRPr="000D2DE4" w:rsidRDefault="369716FB" w:rsidP="0084014A">
            <w:pPr>
              <w:widowControl w:val="0"/>
              <w:autoSpaceDE w:val="0"/>
              <w:autoSpaceDN w:val="0"/>
              <w:ind w:left="107" w:right="245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0D2DE4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Responsible for release cycle.</w:t>
            </w:r>
          </w:p>
        </w:tc>
      </w:tr>
      <w:tr w:rsidR="00B011F3" w:rsidRPr="000D2DE4" w14:paraId="7268B6BE" w14:textId="77777777" w:rsidTr="009E1D66">
        <w:trPr>
          <w:trHeight w:val="712"/>
        </w:trPr>
        <w:tc>
          <w:tcPr>
            <w:tcW w:w="1709" w:type="dxa"/>
            <w:shd w:val="clear" w:color="auto" w:fill="BFBFBF" w:themeFill="background1" w:themeFillShade="BF"/>
            <w:vAlign w:val="center"/>
          </w:tcPr>
          <w:p w14:paraId="62486C05" w14:textId="77777777" w:rsidR="00B011F3" w:rsidRPr="000D2DE4" w:rsidRDefault="00B011F3" w:rsidP="003D0961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</w:rPr>
            </w:pPr>
          </w:p>
          <w:p w14:paraId="4101652C" w14:textId="77777777" w:rsidR="00B011F3" w:rsidRPr="000D2DE4" w:rsidRDefault="00B011F3" w:rsidP="003D0961">
            <w:pPr>
              <w:widowControl w:val="0"/>
              <w:autoSpaceDE w:val="0"/>
              <w:autoSpaceDN w:val="0"/>
              <w:spacing w:before="5"/>
              <w:jc w:val="center"/>
              <w:rPr>
                <w:rFonts w:asciiTheme="minorHAnsi" w:hAnsiTheme="minorHAnsi" w:cstheme="minorHAnsi"/>
                <w:b/>
              </w:rPr>
            </w:pPr>
          </w:p>
          <w:p w14:paraId="0FD154AC" w14:textId="77777777" w:rsidR="00B011F3" w:rsidRPr="000D2DE4" w:rsidRDefault="00B011F3" w:rsidP="003D0961">
            <w:pPr>
              <w:widowControl w:val="0"/>
              <w:autoSpaceDE w:val="0"/>
              <w:autoSpaceDN w:val="0"/>
              <w:ind w:left="107"/>
              <w:jc w:val="center"/>
              <w:rPr>
                <w:rFonts w:asciiTheme="minorHAnsi" w:hAnsiTheme="minorHAnsi" w:cstheme="minorHAnsi"/>
                <w:b/>
              </w:rPr>
            </w:pPr>
            <w:r w:rsidRPr="000D2DE4">
              <w:rPr>
                <w:rFonts w:asciiTheme="minorHAnsi" w:hAnsiTheme="minorHAnsi" w:cstheme="minorHAnsi"/>
                <w:b/>
              </w:rPr>
              <w:t>Role &amp; Contribution</w:t>
            </w:r>
          </w:p>
        </w:tc>
        <w:tc>
          <w:tcPr>
            <w:tcW w:w="8204" w:type="dxa"/>
            <w:vAlign w:val="center"/>
          </w:tcPr>
          <w:p w14:paraId="16A087A7" w14:textId="53580677" w:rsidR="00B011F3" w:rsidRPr="000D2DE4" w:rsidRDefault="043B2C70" w:rsidP="0084014A">
            <w:pPr>
              <w:pStyle w:val="NoSpacing"/>
              <w:numPr>
                <w:ilvl w:val="0"/>
                <w:numId w:val="23"/>
              </w:numPr>
              <w:ind w:left="417" w:hanging="284"/>
              <w:rPr>
                <w:rFonts w:asciiTheme="minorHAnsi" w:hAnsiTheme="minorHAnsi" w:cstheme="minorHAnsi"/>
                <w:noProof/>
              </w:rPr>
            </w:pPr>
            <w:r w:rsidRPr="000D2DE4">
              <w:rPr>
                <w:rFonts w:asciiTheme="minorHAnsi" w:eastAsia="Cambria" w:hAnsiTheme="minorHAnsi" w:cstheme="minorHAnsi"/>
                <w:color w:val="000000" w:themeColor="text1"/>
                <w:lang w:val="en-US"/>
              </w:rPr>
              <w:t>Responsible for the management and continuous improvement of the release process for internal and external web applications.</w:t>
            </w:r>
          </w:p>
          <w:p w14:paraId="633231AD" w14:textId="72FCF57E" w:rsidR="00B011F3" w:rsidRPr="000D2DE4" w:rsidRDefault="56825131" w:rsidP="0084014A">
            <w:pPr>
              <w:pStyle w:val="NoSpacing"/>
              <w:numPr>
                <w:ilvl w:val="0"/>
                <w:numId w:val="23"/>
              </w:numPr>
              <w:ind w:left="417" w:hanging="284"/>
              <w:rPr>
                <w:rFonts w:asciiTheme="minorHAnsi" w:hAnsiTheme="minorHAnsi" w:cstheme="minorHAnsi"/>
                <w:noProof/>
              </w:rPr>
            </w:pPr>
            <w:r w:rsidRPr="000D2DE4">
              <w:rPr>
                <w:rFonts w:asciiTheme="minorHAnsi" w:eastAsia="Cambria" w:hAnsiTheme="minorHAnsi" w:cstheme="minorHAnsi"/>
                <w:color w:val="000000" w:themeColor="text1"/>
                <w:lang w:val="en-US"/>
              </w:rPr>
              <w:t>Participated in the release cycle of the product which involved environments like DEV, INT, QA, UAT, and Production.</w:t>
            </w:r>
          </w:p>
          <w:p w14:paraId="29FD1106" w14:textId="3DD17DAD" w:rsidR="00B011F3" w:rsidRPr="000D2DE4" w:rsidRDefault="05F27B64" w:rsidP="0084014A">
            <w:pPr>
              <w:pStyle w:val="NoSpacing"/>
              <w:numPr>
                <w:ilvl w:val="0"/>
                <w:numId w:val="23"/>
              </w:numPr>
              <w:ind w:left="417" w:hanging="284"/>
              <w:rPr>
                <w:rFonts w:asciiTheme="minorHAnsi" w:hAnsiTheme="minorHAnsi" w:cstheme="minorHAnsi"/>
                <w:noProof/>
                <w:lang w:eastAsia="en-IN"/>
              </w:rPr>
            </w:pPr>
            <w:r w:rsidRPr="000D2DE4">
              <w:rPr>
                <w:rFonts w:asciiTheme="minorHAnsi" w:hAnsiTheme="minorHAnsi" w:cstheme="minorHAnsi"/>
                <w:lang w:eastAsia="en-IN"/>
              </w:rPr>
              <w:t>Monitoring the release cycle</w:t>
            </w:r>
            <w:r w:rsidR="00B011F3" w:rsidRPr="000D2DE4">
              <w:rPr>
                <w:rFonts w:asciiTheme="minorHAnsi" w:hAnsiTheme="minorHAnsi" w:cstheme="minorHAnsi"/>
                <w:lang w:eastAsia="en-IN"/>
              </w:rPr>
              <w:t xml:space="preserve"> and check the status of certain checks that need to be done.</w:t>
            </w:r>
          </w:p>
          <w:p w14:paraId="48210090" w14:textId="77777777" w:rsidR="00B011F3" w:rsidRPr="000D2DE4" w:rsidRDefault="00B011F3" w:rsidP="0084014A">
            <w:pPr>
              <w:pStyle w:val="NoSpacing"/>
              <w:numPr>
                <w:ilvl w:val="0"/>
                <w:numId w:val="23"/>
              </w:numPr>
              <w:ind w:left="417" w:hanging="284"/>
              <w:rPr>
                <w:rFonts w:asciiTheme="minorHAnsi" w:hAnsiTheme="minorHAnsi" w:cstheme="minorHAnsi"/>
                <w:noProof/>
              </w:rPr>
            </w:pPr>
            <w:r w:rsidRPr="000D2DE4">
              <w:rPr>
                <w:rFonts w:asciiTheme="minorHAnsi" w:hAnsiTheme="minorHAnsi" w:cstheme="minorHAnsi"/>
                <w:lang w:eastAsia="en-IN"/>
              </w:rPr>
              <w:t>Coordination with onsite for daily work progress and requirements</w:t>
            </w:r>
            <w:r w:rsidRPr="000D2DE4">
              <w:rPr>
                <w:rFonts w:asciiTheme="minorHAnsi" w:hAnsiTheme="minorHAnsi" w:cstheme="minorHAnsi"/>
                <w:noProof/>
              </w:rPr>
              <w:t xml:space="preserve">. </w:t>
            </w:r>
          </w:p>
          <w:p w14:paraId="686FD3CE" w14:textId="77777777" w:rsidR="00B011F3" w:rsidRPr="000D2DE4" w:rsidRDefault="00B011F3" w:rsidP="0084014A">
            <w:pPr>
              <w:pStyle w:val="NoSpacing"/>
              <w:numPr>
                <w:ilvl w:val="0"/>
                <w:numId w:val="23"/>
              </w:numPr>
              <w:ind w:left="417" w:hanging="284"/>
              <w:rPr>
                <w:rFonts w:asciiTheme="minorHAnsi" w:hAnsiTheme="minorHAnsi" w:cstheme="minorHAnsi"/>
                <w:noProof/>
              </w:rPr>
            </w:pPr>
            <w:r w:rsidRPr="000D2DE4">
              <w:rPr>
                <w:rFonts w:asciiTheme="minorHAnsi" w:hAnsiTheme="minorHAnsi" w:cstheme="minorHAnsi"/>
                <w:noProof/>
              </w:rPr>
              <w:t xml:space="preserve">Troubleshoot and Resolving codes. </w:t>
            </w:r>
          </w:p>
        </w:tc>
      </w:tr>
    </w:tbl>
    <w:p w14:paraId="23BE7D6C" w14:textId="6CE28637" w:rsidR="00150D4E" w:rsidRPr="000D2DE4" w:rsidRDefault="00150D4E" w:rsidP="00150D4E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en-IN" w:eastAsia="en-IN"/>
        </w:rPr>
      </w:pPr>
      <w:r>
        <w:rPr>
          <w:rFonts w:asciiTheme="minorHAnsi" w:eastAsia="TimesNewRomanPSMT" w:hAnsiTheme="minorHAnsi" w:cstheme="minorHAnsi"/>
          <w:b/>
          <w:bCs/>
          <w:sz w:val="22"/>
          <w:szCs w:val="22"/>
        </w:rPr>
        <w:t xml:space="preserve"> </w:t>
      </w:r>
    </w:p>
    <w:sectPr w:rsidR="00150D4E" w:rsidRPr="000D2DE4" w:rsidSect="00F42FF7">
      <w:headerReference w:type="default" r:id="rId7"/>
      <w:footerReference w:type="default" r:id="rId8"/>
      <w:pgSz w:w="11909" w:h="16834"/>
      <w:pgMar w:top="1276" w:right="1138" w:bottom="1138" w:left="1411" w:header="562" w:footer="4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DDAB8" w14:textId="77777777" w:rsidR="00A81D4E" w:rsidRDefault="00A81D4E">
      <w:r>
        <w:separator/>
      </w:r>
    </w:p>
  </w:endnote>
  <w:endnote w:type="continuationSeparator" w:id="0">
    <w:p w14:paraId="3F836C13" w14:textId="77777777" w:rsidR="00A81D4E" w:rsidRDefault="00A8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HG Mincho Light J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6908E" w14:textId="497868DD" w:rsidR="00DC2C5F" w:rsidRDefault="0022699E">
    <w:pPr>
      <w:pStyle w:val="Footer"/>
      <w:pBdr>
        <w:top w:val="single" w:sz="6" w:space="1" w:color="auto"/>
        <w:between w:val="single" w:sz="6" w:space="1" w:color="auto"/>
      </w:pBdr>
      <w:tabs>
        <w:tab w:val="clear" w:pos="4153"/>
        <w:tab w:val="left" w:pos="284"/>
        <w:tab w:val="center" w:pos="7371"/>
        <w:tab w:val="left" w:pos="9180"/>
      </w:tabs>
      <w:spacing w:line="240" w:lineRule="atLeast"/>
      <w:ind w:right="-630"/>
      <w:rPr>
        <w:position w:val="12"/>
        <w:sz w:val="12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693C80C" wp14:editId="07777777">
              <wp:simplePos x="0" y="0"/>
              <wp:positionH relativeFrom="column">
                <wp:posOffset>5047615</wp:posOffset>
              </wp:positionH>
              <wp:positionV relativeFrom="paragraph">
                <wp:posOffset>-26670</wp:posOffset>
              </wp:positionV>
              <wp:extent cx="914400" cy="27432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18429" w14:textId="77777777" w:rsidR="00DC2C5F" w:rsidRDefault="00DC2C5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napToGrid w:val="0"/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snapToGrid w:val="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napToGrid w:val="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napToGrid w:val="0"/>
                              <w:sz w:val="16"/>
                            </w:rPr>
                            <w:fldChar w:fldCharType="separate"/>
                          </w:r>
                          <w:r w:rsidR="002C72F0">
                            <w:rPr>
                              <w:noProof/>
                              <w:snapToGrid w:val="0"/>
                              <w:sz w:val="16"/>
                            </w:rPr>
                            <w:t>2</w:t>
                          </w:r>
                          <w:r>
                            <w:rPr>
                              <w:snapToGrid w:val="0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napToGrid w:val="0"/>
                              <w:sz w:val="16"/>
                            </w:rPr>
                            <w:t xml:space="preserve"> of </w:t>
                          </w:r>
                          <w:r>
                            <w:rPr>
                              <w:snapToGrid w:val="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napToGrid w:val="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napToGrid w:val="0"/>
                              <w:sz w:val="16"/>
                            </w:rPr>
                            <w:fldChar w:fldCharType="separate"/>
                          </w:r>
                          <w:r w:rsidR="002C72F0">
                            <w:rPr>
                              <w:noProof/>
                              <w:snapToGrid w:val="0"/>
                              <w:sz w:val="16"/>
                            </w:rPr>
                            <w:t>2</w:t>
                          </w:r>
                          <w:r>
                            <w:rPr>
                              <w:snapToGrid w:val="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93C8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97.45pt;margin-top:-2.1pt;width:1in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" o:allowincell="f" filled="f" stroked="f">
              <v:textbox>
                <w:txbxContent>
                  <w:p w14:paraId="21418429" w14:textId="77777777" w:rsidR="00DC2C5F" w:rsidRDefault="00DC2C5F">
                    <w:pPr>
                      <w:rPr>
                        <w:sz w:val="16"/>
                      </w:rPr>
                    </w:pPr>
                    <w:r>
                      <w:rPr>
                        <w:snapToGrid w:val="0"/>
                        <w:sz w:val="16"/>
                      </w:rPr>
                      <w:t xml:space="preserve">Page </w:t>
                    </w:r>
                    <w:r>
                      <w:rPr>
                        <w:snapToGrid w:val="0"/>
                        <w:sz w:val="16"/>
                      </w:rPr>
                      <w:fldChar w:fldCharType="begin"/>
                    </w:r>
                    <w:r>
                      <w:rPr>
                        <w:snapToGrid w:val="0"/>
                        <w:sz w:val="16"/>
                      </w:rPr>
                      <w:instrText xml:space="preserve"> PAGE </w:instrText>
                    </w:r>
                    <w:r>
                      <w:rPr>
                        <w:snapToGrid w:val="0"/>
                        <w:sz w:val="16"/>
                      </w:rPr>
                      <w:fldChar w:fldCharType="separate"/>
                    </w:r>
                    <w:r w:rsidR="002C72F0">
                      <w:rPr>
                        <w:noProof/>
                        <w:snapToGrid w:val="0"/>
                        <w:sz w:val="16"/>
                      </w:rPr>
                      <w:t>2</w:t>
                    </w:r>
                    <w:r>
                      <w:rPr>
                        <w:snapToGrid w:val="0"/>
                        <w:sz w:val="16"/>
                      </w:rPr>
                      <w:fldChar w:fldCharType="end"/>
                    </w:r>
                    <w:r>
                      <w:rPr>
                        <w:snapToGrid w:val="0"/>
                        <w:sz w:val="16"/>
                      </w:rPr>
                      <w:t xml:space="preserve"> of </w:t>
                    </w:r>
                    <w:r>
                      <w:rPr>
                        <w:snapToGrid w:val="0"/>
                        <w:sz w:val="16"/>
                      </w:rPr>
                      <w:fldChar w:fldCharType="begin"/>
                    </w:r>
                    <w:r>
                      <w:rPr>
                        <w:snapToGrid w:val="0"/>
                        <w:sz w:val="16"/>
                      </w:rPr>
                      <w:instrText xml:space="preserve"> NUMPAGES </w:instrText>
                    </w:r>
                    <w:r>
                      <w:rPr>
                        <w:snapToGrid w:val="0"/>
                        <w:sz w:val="16"/>
                      </w:rPr>
                      <w:fldChar w:fldCharType="separate"/>
                    </w:r>
                    <w:r w:rsidR="002C72F0">
                      <w:rPr>
                        <w:noProof/>
                        <w:snapToGrid w:val="0"/>
                        <w:sz w:val="16"/>
                      </w:rPr>
                      <w:t>2</w:t>
                    </w:r>
                    <w:r>
                      <w:rPr>
                        <w:snapToGrid w:val="0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2C5F">
      <w:rPr>
        <w:position w:val="12"/>
        <w:sz w:val="12"/>
      </w:rPr>
      <w:t>.</w:t>
    </w:r>
  </w:p>
  <w:p w14:paraId="0A6959E7" w14:textId="77777777" w:rsidR="00DC2C5F" w:rsidRDefault="00DC2C5F">
    <w:pPr>
      <w:pStyle w:val="Footer"/>
      <w:tabs>
        <w:tab w:val="clear" w:pos="4153"/>
        <w:tab w:val="clear" w:pos="8306"/>
        <w:tab w:val="center" w:pos="7371"/>
        <w:tab w:val="right" w:pos="15120"/>
      </w:tabs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4D8BD" w14:textId="77777777" w:rsidR="00A81D4E" w:rsidRDefault="00A81D4E">
      <w:r>
        <w:separator/>
      </w:r>
    </w:p>
  </w:footnote>
  <w:footnote w:type="continuationSeparator" w:id="0">
    <w:p w14:paraId="09FDAC29" w14:textId="77777777" w:rsidR="00A81D4E" w:rsidRDefault="00A81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8A12B" w14:textId="6591DB48" w:rsidR="00DC2C5F" w:rsidRDefault="00DC2C5F" w:rsidP="00F42FF7">
    <w:pPr>
      <w:pStyle w:val="Header"/>
      <w:tabs>
        <w:tab w:val="clear" w:pos="4153"/>
        <w:tab w:val="clear" w:pos="8306"/>
        <w:tab w:val="center" w:pos="6804"/>
        <w:tab w:val="right" w:pos="15120"/>
      </w:tabs>
      <w:ind w:right="-552"/>
    </w:pPr>
    <w:r>
      <w:t xml:space="preserve">                                                </w:t>
    </w:r>
    <w:r w:rsidR="00F42FF7">
      <w:rPr>
        <w:b/>
        <w:sz w:val="28"/>
      </w:rPr>
      <w:t>Prateek Verma 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 w15:restartNumberingAfterBreak="0">
    <w:nsid w:val="FFFFFF89"/>
    <w:multiLevelType w:val="singleLevel"/>
    <w:tmpl w:val="72C8C4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FFFFFFFE"/>
    <w:multiLevelType w:val="singleLevel"/>
    <w:tmpl w:val="FFFFFFFE"/>
    <w:lvl w:ilvl="0">
      <w:numFmt w:val="decimal"/>
      <w:pStyle w:val="Achievement"/>
      <w:lvlText w:val="*"/>
      <w:lvlJc w:val="left"/>
      <w:rPr>
        <w:rFonts w:cs="Times New Roman"/>
      </w:rPr>
    </w:lvl>
  </w:abstractNum>
  <w:abstractNum w:abstractNumId="5" w15:restartNumberingAfterBreak="0">
    <w:nsid w:val="10AC54B1"/>
    <w:multiLevelType w:val="hybridMultilevel"/>
    <w:tmpl w:val="AD56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C0D8B"/>
    <w:multiLevelType w:val="hybridMultilevel"/>
    <w:tmpl w:val="9D8C9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734B7"/>
    <w:multiLevelType w:val="hybridMultilevel"/>
    <w:tmpl w:val="2AB240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32486E"/>
    <w:multiLevelType w:val="hybridMultilevel"/>
    <w:tmpl w:val="6B24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FB197E"/>
    <w:multiLevelType w:val="hybridMultilevel"/>
    <w:tmpl w:val="7360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C7763"/>
    <w:multiLevelType w:val="hybridMultilevel"/>
    <w:tmpl w:val="D260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61E54"/>
    <w:multiLevelType w:val="hybridMultilevel"/>
    <w:tmpl w:val="663A4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C23FB"/>
    <w:multiLevelType w:val="hybridMultilevel"/>
    <w:tmpl w:val="0B76076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3" w15:restartNumberingAfterBreak="0">
    <w:nsid w:val="304F012A"/>
    <w:multiLevelType w:val="hybridMultilevel"/>
    <w:tmpl w:val="911C7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B480F"/>
    <w:multiLevelType w:val="hybridMultilevel"/>
    <w:tmpl w:val="4B00A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A29AF"/>
    <w:multiLevelType w:val="multilevel"/>
    <w:tmpl w:val="74A8EB5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710E9"/>
    <w:multiLevelType w:val="hybridMultilevel"/>
    <w:tmpl w:val="DAF45E9E"/>
    <w:lvl w:ilvl="0" w:tplc="EBC6B3D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F6774"/>
    <w:multiLevelType w:val="multilevel"/>
    <w:tmpl w:val="5B2F6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91348"/>
    <w:multiLevelType w:val="hybridMultilevel"/>
    <w:tmpl w:val="2640D1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6E00B4"/>
    <w:multiLevelType w:val="hybridMultilevel"/>
    <w:tmpl w:val="37784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E33BC"/>
    <w:multiLevelType w:val="hybridMultilevel"/>
    <w:tmpl w:val="E384F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70334"/>
    <w:multiLevelType w:val="hybridMultilevel"/>
    <w:tmpl w:val="FEC45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475B76"/>
    <w:multiLevelType w:val="hybridMultilevel"/>
    <w:tmpl w:val="3318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724866">
    <w:abstractNumId w:val="15"/>
  </w:num>
  <w:num w:numId="2" w16cid:durableId="1913612875">
    <w:abstractNumId w:val="3"/>
  </w:num>
  <w:num w:numId="3" w16cid:durableId="295452799">
    <w:abstractNumId w:val="4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 w16cid:durableId="449470219">
    <w:abstractNumId w:val="17"/>
  </w:num>
  <w:num w:numId="5" w16cid:durableId="1771051241">
    <w:abstractNumId w:val="1"/>
  </w:num>
  <w:num w:numId="6" w16cid:durableId="1401751859">
    <w:abstractNumId w:val="0"/>
  </w:num>
  <w:num w:numId="7" w16cid:durableId="213736009">
    <w:abstractNumId w:val="8"/>
  </w:num>
  <w:num w:numId="8" w16cid:durableId="1845632375">
    <w:abstractNumId w:val="12"/>
  </w:num>
  <w:num w:numId="9" w16cid:durableId="630936677">
    <w:abstractNumId w:val="7"/>
  </w:num>
  <w:num w:numId="10" w16cid:durableId="2140608174">
    <w:abstractNumId w:val="16"/>
  </w:num>
  <w:num w:numId="11" w16cid:durableId="1173564475">
    <w:abstractNumId w:val="19"/>
  </w:num>
  <w:num w:numId="12" w16cid:durableId="16471295">
    <w:abstractNumId w:val="6"/>
  </w:num>
  <w:num w:numId="13" w16cid:durableId="243152497">
    <w:abstractNumId w:val="20"/>
  </w:num>
  <w:num w:numId="14" w16cid:durableId="1400785801">
    <w:abstractNumId w:val="2"/>
  </w:num>
  <w:num w:numId="15" w16cid:durableId="198444440">
    <w:abstractNumId w:val="14"/>
  </w:num>
  <w:num w:numId="16" w16cid:durableId="1439833408">
    <w:abstractNumId w:val="21"/>
  </w:num>
  <w:num w:numId="17" w16cid:durableId="1296519907">
    <w:abstractNumId w:val="18"/>
  </w:num>
  <w:num w:numId="18" w16cid:durableId="421219184">
    <w:abstractNumId w:val="13"/>
  </w:num>
  <w:num w:numId="19" w16cid:durableId="1056467641">
    <w:abstractNumId w:val="11"/>
  </w:num>
  <w:num w:numId="20" w16cid:durableId="457340613">
    <w:abstractNumId w:val="9"/>
  </w:num>
  <w:num w:numId="21" w16cid:durableId="1214585834">
    <w:abstractNumId w:val="5"/>
  </w:num>
  <w:num w:numId="22" w16cid:durableId="674571945">
    <w:abstractNumId w:val="22"/>
  </w:num>
  <w:num w:numId="23" w16cid:durableId="1244533595">
    <w:abstractNumId w:val="10"/>
  </w:num>
  <w:num w:numId="24" w16cid:durableId="883714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ED"/>
    <w:rsid w:val="00000003"/>
    <w:rsid w:val="0000289C"/>
    <w:rsid w:val="0000394D"/>
    <w:rsid w:val="0000423C"/>
    <w:rsid w:val="000062D8"/>
    <w:rsid w:val="00007B53"/>
    <w:rsid w:val="000116C9"/>
    <w:rsid w:val="00011ECE"/>
    <w:rsid w:val="00015D30"/>
    <w:rsid w:val="00020B33"/>
    <w:rsid w:val="00020B7F"/>
    <w:rsid w:val="00021C2E"/>
    <w:rsid w:val="00022098"/>
    <w:rsid w:val="00024B7C"/>
    <w:rsid w:val="000252F7"/>
    <w:rsid w:val="0002799B"/>
    <w:rsid w:val="000308E9"/>
    <w:rsid w:val="0003594F"/>
    <w:rsid w:val="00042002"/>
    <w:rsid w:val="000466E0"/>
    <w:rsid w:val="00047A9F"/>
    <w:rsid w:val="00047EED"/>
    <w:rsid w:val="00050A3A"/>
    <w:rsid w:val="0005151E"/>
    <w:rsid w:val="00051ACE"/>
    <w:rsid w:val="00052D37"/>
    <w:rsid w:val="000540F3"/>
    <w:rsid w:val="0005521B"/>
    <w:rsid w:val="00055320"/>
    <w:rsid w:val="00055BD2"/>
    <w:rsid w:val="0005792F"/>
    <w:rsid w:val="00057B9D"/>
    <w:rsid w:val="00057EE5"/>
    <w:rsid w:val="00061311"/>
    <w:rsid w:val="000622B2"/>
    <w:rsid w:val="000631AA"/>
    <w:rsid w:val="00064CAB"/>
    <w:rsid w:val="000662C3"/>
    <w:rsid w:val="00067618"/>
    <w:rsid w:val="00067866"/>
    <w:rsid w:val="000717A7"/>
    <w:rsid w:val="000732B1"/>
    <w:rsid w:val="000802A7"/>
    <w:rsid w:val="00081931"/>
    <w:rsid w:val="000845A0"/>
    <w:rsid w:val="00085C39"/>
    <w:rsid w:val="000876A8"/>
    <w:rsid w:val="00087A8F"/>
    <w:rsid w:val="00093DFD"/>
    <w:rsid w:val="00094C9A"/>
    <w:rsid w:val="00097BC2"/>
    <w:rsid w:val="00097BDD"/>
    <w:rsid w:val="00097C1D"/>
    <w:rsid w:val="000A12DA"/>
    <w:rsid w:val="000A34A5"/>
    <w:rsid w:val="000B42A8"/>
    <w:rsid w:val="000B46CA"/>
    <w:rsid w:val="000B73F0"/>
    <w:rsid w:val="000B77E0"/>
    <w:rsid w:val="000C1360"/>
    <w:rsid w:val="000C2A7A"/>
    <w:rsid w:val="000C7B0B"/>
    <w:rsid w:val="000D22D1"/>
    <w:rsid w:val="000D2CCD"/>
    <w:rsid w:val="000D2DE4"/>
    <w:rsid w:val="000D5F9D"/>
    <w:rsid w:val="000D768C"/>
    <w:rsid w:val="000E0478"/>
    <w:rsid w:val="000E0C26"/>
    <w:rsid w:val="000E0EB9"/>
    <w:rsid w:val="000E0EC7"/>
    <w:rsid w:val="000E17D9"/>
    <w:rsid w:val="000E2909"/>
    <w:rsid w:val="000E391A"/>
    <w:rsid w:val="000E40F5"/>
    <w:rsid w:val="000E47F3"/>
    <w:rsid w:val="000E69BF"/>
    <w:rsid w:val="000E6F8F"/>
    <w:rsid w:val="000F0548"/>
    <w:rsid w:val="000F2DCC"/>
    <w:rsid w:val="000F58B2"/>
    <w:rsid w:val="000F6EBE"/>
    <w:rsid w:val="000F75AD"/>
    <w:rsid w:val="00100540"/>
    <w:rsid w:val="00100705"/>
    <w:rsid w:val="00102D9D"/>
    <w:rsid w:val="00105640"/>
    <w:rsid w:val="001077F6"/>
    <w:rsid w:val="001120C1"/>
    <w:rsid w:val="00114D5D"/>
    <w:rsid w:val="001150C6"/>
    <w:rsid w:val="00115EC1"/>
    <w:rsid w:val="001172E1"/>
    <w:rsid w:val="00117A96"/>
    <w:rsid w:val="001226AB"/>
    <w:rsid w:val="001227BC"/>
    <w:rsid w:val="001241A2"/>
    <w:rsid w:val="001246D4"/>
    <w:rsid w:val="001270E3"/>
    <w:rsid w:val="001274AA"/>
    <w:rsid w:val="00127959"/>
    <w:rsid w:val="00127A33"/>
    <w:rsid w:val="00127BB7"/>
    <w:rsid w:val="001301DD"/>
    <w:rsid w:val="00133937"/>
    <w:rsid w:val="00134182"/>
    <w:rsid w:val="001347BB"/>
    <w:rsid w:val="001348C9"/>
    <w:rsid w:val="001369AD"/>
    <w:rsid w:val="00136A0D"/>
    <w:rsid w:val="0013764C"/>
    <w:rsid w:val="001413A3"/>
    <w:rsid w:val="0014336A"/>
    <w:rsid w:val="00144893"/>
    <w:rsid w:val="001455E8"/>
    <w:rsid w:val="001456E6"/>
    <w:rsid w:val="00145860"/>
    <w:rsid w:val="00146E80"/>
    <w:rsid w:val="00147729"/>
    <w:rsid w:val="00150D4E"/>
    <w:rsid w:val="00150E21"/>
    <w:rsid w:val="00151702"/>
    <w:rsid w:val="00151A68"/>
    <w:rsid w:val="0015404E"/>
    <w:rsid w:val="001614EF"/>
    <w:rsid w:val="00162322"/>
    <w:rsid w:val="00162F54"/>
    <w:rsid w:val="001630C8"/>
    <w:rsid w:val="00163316"/>
    <w:rsid w:val="0016473B"/>
    <w:rsid w:val="001647E1"/>
    <w:rsid w:val="00165183"/>
    <w:rsid w:val="00167954"/>
    <w:rsid w:val="00167EF6"/>
    <w:rsid w:val="00170410"/>
    <w:rsid w:val="00172911"/>
    <w:rsid w:val="00173677"/>
    <w:rsid w:val="001736B7"/>
    <w:rsid w:val="001759D6"/>
    <w:rsid w:val="001763D9"/>
    <w:rsid w:val="00180CBA"/>
    <w:rsid w:val="001820AC"/>
    <w:rsid w:val="001830A2"/>
    <w:rsid w:val="00183D81"/>
    <w:rsid w:val="0018656C"/>
    <w:rsid w:val="00186D3B"/>
    <w:rsid w:val="001871BA"/>
    <w:rsid w:val="00187530"/>
    <w:rsid w:val="001876BB"/>
    <w:rsid w:val="00190294"/>
    <w:rsid w:val="00191E02"/>
    <w:rsid w:val="001939D4"/>
    <w:rsid w:val="0019783F"/>
    <w:rsid w:val="001A08C1"/>
    <w:rsid w:val="001A1092"/>
    <w:rsid w:val="001A158B"/>
    <w:rsid w:val="001A1623"/>
    <w:rsid w:val="001A3CBF"/>
    <w:rsid w:val="001B384B"/>
    <w:rsid w:val="001B4078"/>
    <w:rsid w:val="001B500E"/>
    <w:rsid w:val="001B549B"/>
    <w:rsid w:val="001C1C17"/>
    <w:rsid w:val="001C262B"/>
    <w:rsid w:val="001C2E21"/>
    <w:rsid w:val="001C4AF6"/>
    <w:rsid w:val="001C763C"/>
    <w:rsid w:val="001D0541"/>
    <w:rsid w:val="001D084B"/>
    <w:rsid w:val="001D263D"/>
    <w:rsid w:val="001D2959"/>
    <w:rsid w:val="001D3837"/>
    <w:rsid w:val="001D452A"/>
    <w:rsid w:val="001D6E51"/>
    <w:rsid w:val="001D71C9"/>
    <w:rsid w:val="001E206E"/>
    <w:rsid w:val="001E5F13"/>
    <w:rsid w:val="001E6BB0"/>
    <w:rsid w:val="001E7278"/>
    <w:rsid w:val="001F0314"/>
    <w:rsid w:val="001F24FE"/>
    <w:rsid w:val="001F2628"/>
    <w:rsid w:val="001F264E"/>
    <w:rsid w:val="001F39D7"/>
    <w:rsid w:val="001F585C"/>
    <w:rsid w:val="001F74C3"/>
    <w:rsid w:val="001F7796"/>
    <w:rsid w:val="001F7EC3"/>
    <w:rsid w:val="001F7F46"/>
    <w:rsid w:val="00200615"/>
    <w:rsid w:val="002025E2"/>
    <w:rsid w:val="00202D8A"/>
    <w:rsid w:val="00203218"/>
    <w:rsid w:val="00204410"/>
    <w:rsid w:val="00205317"/>
    <w:rsid w:val="00205CD1"/>
    <w:rsid w:val="00206622"/>
    <w:rsid w:val="00207C23"/>
    <w:rsid w:val="0021052A"/>
    <w:rsid w:val="002116CE"/>
    <w:rsid w:val="002124C9"/>
    <w:rsid w:val="00213472"/>
    <w:rsid w:val="0021602C"/>
    <w:rsid w:val="00216234"/>
    <w:rsid w:val="00217462"/>
    <w:rsid w:val="0021764D"/>
    <w:rsid w:val="00217849"/>
    <w:rsid w:val="00220120"/>
    <w:rsid w:val="00220DD2"/>
    <w:rsid w:val="002223AC"/>
    <w:rsid w:val="00222D69"/>
    <w:rsid w:val="00224CC8"/>
    <w:rsid w:val="00224DD9"/>
    <w:rsid w:val="0022699E"/>
    <w:rsid w:val="00226E24"/>
    <w:rsid w:val="002277B3"/>
    <w:rsid w:val="002302A3"/>
    <w:rsid w:val="002306AF"/>
    <w:rsid w:val="00230BB0"/>
    <w:rsid w:val="002317B0"/>
    <w:rsid w:val="00231F1C"/>
    <w:rsid w:val="00232519"/>
    <w:rsid w:val="00234E2D"/>
    <w:rsid w:val="00235B5B"/>
    <w:rsid w:val="002361B4"/>
    <w:rsid w:val="0023788A"/>
    <w:rsid w:val="0024054E"/>
    <w:rsid w:val="00240D1C"/>
    <w:rsid w:val="00242ED1"/>
    <w:rsid w:val="00244625"/>
    <w:rsid w:val="0024508F"/>
    <w:rsid w:val="002459F6"/>
    <w:rsid w:val="00247381"/>
    <w:rsid w:val="0025181A"/>
    <w:rsid w:val="002521F1"/>
    <w:rsid w:val="00254798"/>
    <w:rsid w:val="0025512F"/>
    <w:rsid w:val="00260B11"/>
    <w:rsid w:val="002619F3"/>
    <w:rsid w:val="0026454B"/>
    <w:rsid w:val="002721BA"/>
    <w:rsid w:val="00272710"/>
    <w:rsid w:val="00274154"/>
    <w:rsid w:val="00274270"/>
    <w:rsid w:val="00274D0B"/>
    <w:rsid w:val="002759B3"/>
    <w:rsid w:val="00275FC7"/>
    <w:rsid w:val="00276071"/>
    <w:rsid w:val="0027668B"/>
    <w:rsid w:val="00277150"/>
    <w:rsid w:val="00277ACF"/>
    <w:rsid w:val="002827CA"/>
    <w:rsid w:val="00283A99"/>
    <w:rsid w:val="00283BCD"/>
    <w:rsid w:val="00285965"/>
    <w:rsid w:val="00286963"/>
    <w:rsid w:val="00286D38"/>
    <w:rsid w:val="00287717"/>
    <w:rsid w:val="00294192"/>
    <w:rsid w:val="00297A04"/>
    <w:rsid w:val="00297A72"/>
    <w:rsid w:val="002A0CD0"/>
    <w:rsid w:val="002A30E1"/>
    <w:rsid w:val="002A57D8"/>
    <w:rsid w:val="002A62F6"/>
    <w:rsid w:val="002A66A7"/>
    <w:rsid w:val="002B2497"/>
    <w:rsid w:val="002B396C"/>
    <w:rsid w:val="002B41C9"/>
    <w:rsid w:val="002B4401"/>
    <w:rsid w:val="002B4811"/>
    <w:rsid w:val="002B4A92"/>
    <w:rsid w:val="002B7440"/>
    <w:rsid w:val="002C281C"/>
    <w:rsid w:val="002C2D47"/>
    <w:rsid w:val="002C30E3"/>
    <w:rsid w:val="002C3B86"/>
    <w:rsid w:val="002C48F7"/>
    <w:rsid w:val="002C5292"/>
    <w:rsid w:val="002C571D"/>
    <w:rsid w:val="002C68AC"/>
    <w:rsid w:val="002C6A31"/>
    <w:rsid w:val="002C72F0"/>
    <w:rsid w:val="002C7778"/>
    <w:rsid w:val="002D2A0B"/>
    <w:rsid w:val="002D4032"/>
    <w:rsid w:val="002D555E"/>
    <w:rsid w:val="002D6623"/>
    <w:rsid w:val="002E0FBA"/>
    <w:rsid w:val="002E411C"/>
    <w:rsid w:val="002E57DC"/>
    <w:rsid w:val="002E7B91"/>
    <w:rsid w:val="002F0BC0"/>
    <w:rsid w:val="002F1BC2"/>
    <w:rsid w:val="00300F85"/>
    <w:rsid w:val="00302427"/>
    <w:rsid w:val="00302591"/>
    <w:rsid w:val="00302F13"/>
    <w:rsid w:val="003037C4"/>
    <w:rsid w:val="00303CE3"/>
    <w:rsid w:val="00306924"/>
    <w:rsid w:val="00310C91"/>
    <w:rsid w:val="003110AE"/>
    <w:rsid w:val="00315F59"/>
    <w:rsid w:val="0031612E"/>
    <w:rsid w:val="003165C0"/>
    <w:rsid w:val="00317213"/>
    <w:rsid w:val="00320C14"/>
    <w:rsid w:val="00322DFA"/>
    <w:rsid w:val="0032302F"/>
    <w:rsid w:val="003239EC"/>
    <w:rsid w:val="00323DF5"/>
    <w:rsid w:val="00324E7A"/>
    <w:rsid w:val="00325D02"/>
    <w:rsid w:val="00326C7A"/>
    <w:rsid w:val="00334C66"/>
    <w:rsid w:val="0033535E"/>
    <w:rsid w:val="00336103"/>
    <w:rsid w:val="003365D3"/>
    <w:rsid w:val="0033741F"/>
    <w:rsid w:val="003408DB"/>
    <w:rsid w:val="003455C6"/>
    <w:rsid w:val="00351163"/>
    <w:rsid w:val="003526BD"/>
    <w:rsid w:val="003529C0"/>
    <w:rsid w:val="00357617"/>
    <w:rsid w:val="00361FBC"/>
    <w:rsid w:val="00363645"/>
    <w:rsid w:val="00365284"/>
    <w:rsid w:val="003660ED"/>
    <w:rsid w:val="00370A5F"/>
    <w:rsid w:val="0037167E"/>
    <w:rsid w:val="00371BE3"/>
    <w:rsid w:val="0037387D"/>
    <w:rsid w:val="00374877"/>
    <w:rsid w:val="00376B93"/>
    <w:rsid w:val="003771CE"/>
    <w:rsid w:val="00380496"/>
    <w:rsid w:val="00380F27"/>
    <w:rsid w:val="003811E2"/>
    <w:rsid w:val="00382C36"/>
    <w:rsid w:val="003831AC"/>
    <w:rsid w:val="003846F1"/>
    <w:rsid w:val="00384707"/>
    <w:rsid w:val="003848D7"/>
    <w:rsid w:val="003871ED"/>
    <w:rsid w:val="0039155A"/>
    <w:rsid w:val="00392EB0"/>
    <w:rsid w:val="003944A5"/>
    <w:rsid w:val="003945D0"/>
    <w:rsid w:val="003957D0"/>
    <w:rsid w:val="0039722A"/>
    <w:rsid w:val="003A1481"/>
    <w:rsid w:val="003A240C"/>
    <w:rsid w:val="003A33DD"/>
    <w:rsid w:val="003A344B"/>
    <w:rsid w:val="003A5A8D"/>
    <w:rsid w:val="003B46B3"/>
    <w:rsid w:val="003B4ECD"/>
    <w:rsid w:val="003B5D6C"/>
    <w:rsid w:val="003B5EFF"/>
    <w:rsid w:val="003B7926"/>
    <w:rsid w:val="003C0285"/>
    <w:rsid w:val="003C042E"/>
    <w:rsid w:val="003C0782"/>
    <w:rsid w:val="003C0CDF"/>
    <w:rsid w:val="003C2540"/>
    <w:rsid w:val="003C337D"/>
    <w:rsid w:val="003C3BA9"/>
    <w:rsid w:val="003C5EF0"/>
    <w:rsid w:val="003C6F48"/>
    <w:rsid w:val="003C76CC"/>
    <w:rsid w:val="003D0961"/>
    <w:rsid w:val="003D13EC"/>
    <w:rsid w:val="003D1EBC"/>
    <w:rsid w:val="003D2477"/>
    <w:rsid w:val="003D457F"/>
    <w:rsid w:val="003D4AAB"/>
    <w:rsid w:val="003D53F4"/>
    <w:rsid w:val="003E04BE"/>
    <w:rsid w:val="003E1CCC"/>
    <w:rsid w:val="003E3E33"/>
    <w:rsid w:val="003E565F"/>
    <w:rsid w:val="003E6389"/>
    <w:rsid w:val="003E63B9"/>
    <w:rsid w:val="003E6567"/>
    <w:rsid w:val="003E661D"/>
    <w:rsid w:val="003E69E9"/>
    <w:rsid w:val="003E7372"/>
    <w:rsid w:val="003E74BF"/>
    <w:rsid w:val="003E7FF3"/>
    <w:rsid w:val="003F52BA"/>
    <w:rsid w:val="003F6565"/>
    <w:rsid w:val="00400DE9"/>
    <w:rsid w:val="00400EBD"/>
    <w:rsid w:val="00405E25"/>
    <w:rsid w:val="00406D42"/>
    <w:rsid w:val="004071D7"/>
    <w:rsid w:val="004072AF"/>
    <w:rsid w:val="004076E0"/>
    <w:rsid w:val="00407B15"/>
    <w:rsid w:val="00411F30"/>
    <w:rsid w:val="00413063"/>
    <w:rsid w:val="004130ED"/>
    <w:rsid w:val="00416D82"/>
    <w:rsid w:val="00421142"/>
    <w:rsid w:val="0042203D"/>
    <w:rsid w:val="004235CB"/>
    <w:rsid w:val="00424630"/>
    <w:rsid w:val="00430F16"/>
    <w:rsid w:val="00431EBB"/>
    <w:rsid w:val="0043509F"/>
    <w:rsid w:val="00435478"/>
    <w:rsid w:val="00435925"/>
    <w:rsid w:val="004360F5"/>
    <w:rsid w:val="00436F08"/>
    <w:rsid w:val="0043746F"/>
    <w:rsid w:val="004376D0"/>
    <w:rsid w:val="004411DB"/>
    <w:rsid w:val="00443B2A"/>
    <w:rsid w:val="00444715"/>
    <w:rsid w:val="00445DA9"/>
    <w:rsid w:val="00445ECE"/>
    <w:rsid w:val="004465B7"/>
    <w:rsid w:val="00446C5A"/>
    <w:rsid w:val="004514C7"/>
    <w:rsid w:val="00451583"/>
    <w:rsid w:val="00451A05"/>
    <w:rsid w:val="004533F3"/>
    <w:rsid w:val="00455842"/>
    <w:rsid w:val="004560C5"/>
    <w:rsid w:val="0045722A"/>
    <w:rsid w:val="004576B9"/>
    <w:rsid w:val="00460F8F"/>
    <w:rsid w:val="00461AE9"/>
    <w:rsid w:val="00464769"/>
    <w:rsid w:val="0046547E"/>
    <w:rsid w:val="00465736"/>
    <w:rsid w:val="00465911"/>
    <w:rsid w:val="00466D06"/>
    <w:rsid w:val="0047129D"/>
    <w:rsid w:val="00472C79"/>
    <w:rsid w:val="00474D16"/>
    <w:rsid w:val="00477098"/>
    <w:rsid w:val="00480351"/>
    <w:rsid w:val="004804D1"/>
    <w:rsid w:val="00481591"/>
    <w:rsid w:val="00481749"/>
    <w:rsid w:val="004824D6"/>
    <w:rsid w:val="00483FEA"/>
    <w:rsid w:val="004848FE"/>
    <w:rsid w:val="00484A9E"/>
    <w:rsid w:val="0048500D"/>
    <w:rsid w:val="004870FD"/>
    <w:rsid w:val="004906FA"/>
    <w:rsid w:val="0049196B"/>
    <w:rsid w:val="0049327C"/>
    <w:rsid w:val="00494580"/>
    <w:rsid w:val="00495530"/>
    <w:rsid w:val="00496492"/>
    <w:rsid w:val="00496E5C"/>
    <w:rsid w:val="004A0E99"/>
    <w:rsid w:val="004A151F"/>
    <w:rsid w:val="004A31D8"/>
    <w:rsid w:val="004A49E5"/>
    <w:rsid w:val="004A5DC7"/>
    <w:rsid w:val="004A683F"/>
    <w:rsid w:val="004B1C7F"/>
    <w:rsid w:val="004B3AA0"/>
    <w:rsid w:val="004B5039"/>
    <w:rsid w:val="004B5D35"/>
    <w:rsid w:val="004B6650"/>
    <w:rsid w:val="004B7F16"/>
    <w:rsid w:val="004C41A8"/>
    <w:rsid w:val="004C59E2"/>
    <w:rsid w:val="004C7F78"/>
    <w:rsid w:val="004D13A6"/>
    <w:rsid w:val="004D1FA5"/>
    <w:rsid w:val="004D29E0"/>
    <w:rsid w:val="004D32AC"/>
    <w:rsid w:val="004D5F67"/>
    <w:rsid w:val="004D6735"/>
    <w:rsid w:val="004E04DC"/>
    <w:rsid w:val="004E0A19"/>
    <w:rsid w:val="004E3095"/>
    <w:rsid w:val="004E4C7B"/>
    <w:rsid w:val="004E5F46"/>
    <w:rsid w:val="004E60C8"/>
    <w:rsid w:val="004F351B"/>
    <w:rsid w:val="004F3572"/>
    <w:rsid w:val="004F46EA"/>
    <w:rsid w:val="004F49AA"/>
    <w:rsid w:val="004F6482"/>
    <w:rsid w:val="004F70D6"/>
    <w:rsid w:val="004F748F"/>
    <w:rsid w:val="005006F1"/>
    <w:rsid w:val="00502AC1"/>
    <w:rsid w:val="005062B6"/>
    <w:rsid w:val="00506B69"/>
    <w:rsid w:val="00506CD5"/>
    <w:rsid w:val="00507508"/>
    <w:rsid w:val="00510DCE"/>
    <w:rsid w:val="0051295E"/>
    <w:rsid w:val="005131DA"/>
    <w:rsid w:val="0051334A"/>
    <w:rsid w:val="0051492B"/>
    <w:rsid w:val="00516329"/>
    <w:rsid w:val="00516DEC"/>
    <w:rsid w:val="00517E26"/>
    <w:rsid w:val="00521645"/>
    <w:rsid w:val="00522B8A"/>
    <w:rsid w:val="0052319C"/>
    <w:rsid w:val="005248B7"/>
    <w:rsid w:val="00525085"/>
    <w:rsid w:val="00526394"/>
    <w:rsid w:val="005275AC"/>
    <w:rsid w:val="00530B81"/>
    <w:rsid w:val="00540624"/>
    <w:rsid w:val="00541F81"/>
    <w:rsid w:val="0054287E"/>
    <w:rsid w:val="005430FB"/>
    <w:rsid w:val="00551E91"/>
    <w:rsid w:val="00551EBB"/>
    <w:rsid w:val="005532A2"/>
    <w:rsid w:val="00554E09"/>
    <w:rsid w:val="00555CD3"/>
    <w:rsid w:val="005602DC"/>
    <w:rsid w:val="00562E4A"/>
    <w:rsid w:val="00567B94"/>
    <w:rsid w:val="00567FDE"/>
    <w:rsid w:val="00571389"/>
    <w:rsid w:val="00574596"/>
    <w:rsid w:val="00575DCD"/>
    <w:rsid w:val="00575F3F"/>
    <w:rsid w:val="00581472"/>
    <w:rsid w:val="00581539"/>
    <w:rsid w:val="00581A09"/>
    <w:rsid w:val="00581B9A"/>
    <w:rsid w:val="005823CE"/>
    <w:rsid w:val="00582415"/>
    <w:rsid w:val="00582693"/>
    <w:rsid w:val="00583512"/>
    <w:rsid w:val="00587538"/>
    <w:rsid w:val="005877E7"/>
    <w:rsid w:val="0059067C"/>
    <w:rsid w:val="0059151D"/>
    <w:rsid w:val="00592146"/>
    <w:rsid w:val="00592152"/>
    <w:rsid w:val="00593160"/>
    <w:rsid w:val="00593C5D"/>
    <w:rsid w:val="005954EF"/>
    <w:rsid w:val="00597350"/>
    <w:rsid w:val="005976CF"/>
    <w:rsid w:val="00597D84"/>
    <w:rsid w:val="005A3AC5"/>
    <w:rsid w:val="005A5101"/>
    <w:rsid w:val="005A5453"/>
    <w:rsid w:val="005A55DE"/>
    <w:rsid w:val="005B1136"/>
    <w:rsid w:val="005B26C1"/>
    <w:rsid w:val="005B3E59"/>
    <w:rsid w:val="005B566A"/>
    <w:rsid w:val="005B5CDA"/>
    <w:rsid w:val="005B7EBE"/>
    <w:rsid w:val="005C09AC"/>
    <w:rsid w:val="005C2353"/>
    <w:rsid w:val="005C29DF"/>
    <w:rsid w:val="005C4996"/>
    <w:rsid w:val="005C7314"/>
    <w:rsid w:val="005C7BB8"/>
    <w:rsid w:val="005D1BD1"/>
    <w:rsid w:val="005D3A93"/>
    <w:rsid w:val="005D41B1"/>
    <w:rsid w:val="005D5C3F"/>
    <w:rsid w:val="005D5F37"/>
    <w:rsid w:val="005D7018"/>
    <w:rsid w:val="005E1124"/>
    <w:rsid w:val="005E2A32"/>
    <w:rsid w:val="005E2B1C"/>
    <w:rsid w:val="005E4F40"/>
    <w:rsid w:val="005E5509"/>
    <w:rsid w:val="005E61EE"/>
    <w:rsid w:val="005E6BFD"/>
    <w:rsid w:val="005F0365"/>
    <w:rsid w:val="005F07C7"/>
    <w:rsid w:val="005F1115"/>
    <w:rsid w:val="005F1E5D"/>
    <w:rsid w:val="005F1E70"/>
    <w:rsid w:val="005F4A2A"/>
    <w:rsid w:val="005F4C95"/>
    <w:rsid w:val="005F51EE"/>
    <w:rsid w:val="005F55F8"/>
    <w:rsid w:val="005F5747"/>
    <w:rsid w:val="005F66AF"/>
    <w:rsid w:val="005F6ADA"/>
    <w:rsid w:val="005F6C58"/>
    <w:rsid w:val="005F77A9"/>
    <w:rsid w:val="0060265F"/>
    <w:rsid w:val="00603160"/>
    <w:rsid w:val="00605BEC"/>
    <w:rsid w:val="00605F0B"/>
    <w:rsid w:val="006066D5"/>
    <w:rsid w:val="00606DFD"/>
    <w:rsid w:val="0060756D"/>
    <w:rsid w:val="00610D69"/>
    <w:rsid w:val="00612EFA"/>
    <w:rsid w:val="0061548F"/>
    <w:rsid w:val="00615843"/>
    <w:rsid w:val="00616DCE"/>
    <w:rsid w:val="00616E9A"/>
    <w:rsid w:val="00617051"/>
    <w:rsid w:val="0062042E"/>
    <w:rsid w:val="00622DF3"/>
    <w:rsid w:val="0062316C"/>
    <w:rsid w:val="00623C1C"/>
    <w:rsid w:val="00625157"/>
    <w:rsid w:val="00631206"/>
    <w:rsid w:val="006312D5"/>
    <w:rsid w:val="006333A8"/>
    <w:rsid w:val="00633DEB"/>
    <w:rsid w:val="00634097"/>
    <w:rsid w:val="006366A6"/>
    <w:rsid w:val="006377EE"/>
    <w:rsid w:val="00640A12"/>
    <w:rsid w:val="00640B54"/>
    <w:rsid w:val="0064216C"/>
    <w:rsid w:val="006438D2"/>
    <w:rsid w:val="00643C4C"/>
    <w:rsid w:val="00643E79"/>
    <w:rsid w:val="006448D4"/>
    <w:rsid w:val="00646EEA"/>
    <w:rsid w:val="00647BB7"/>
    <w:rsid w:val="00650852"/>
    <w:rsid w:val="00651C09"/>
    <w:rsid w:val="00653BDB"/>
    <w:rsid w:val="0065502C"/>
    <w:rsid w:val="00660776"/>
    <w:rsid w:val="006618B5"/>
    <w:rsid w:val="00663D7B"/>
    <w:rsid w:val="00665F5F"/>
    <w:rsid w:val="00666D7A"/>
    <w:rsid w:val="006703BA"/>
    <w:rsid w:val="00672E26"/>
    <w:rsid w:val="00672FD7"/>
    <w:rsid w:val="006751B3"/>
    <w:rsid w:val="006762A5"/>
    <w:rsid w:val="006763EB"/>
    <w:rsid w:val="0067761C"/>
    <w:rsid w:val="006800DD"/>
    <w:rsid w:val="006811F2"/>
    <w:rsid w:val="0068148A"/>
    <w:rsid w:val="00683280"/>
    <w:rsid w:val="00683F5E"/>
    <w:rsid w:val="00685F37"/>
    <w:rsid w:val="00691C6F"/>
    <w:rsid w:val="006937CB"/>
    <w:rsid w:val="00693A4A"/>
    <w:rsid w:val="00694E62"/>
    <w:rsid w:val="006951D3"/>
    <w:rsid w:val="00697066"/>
    <w:rsid w:val="006A0686"/>
    <w:rsid w:val="006A24C5"/>
    <w:rsid w:val="006A2A6C"/>
    <w:rsid w:val="006A2FC3"/>
    <w:rsid w:val="006A6883"/>
    <w:rsid w:val="006A69BB"/>
    <w:rsid w:val="006A6BEA"/>
    <w:rsid w:val="006B09BC"/>
    <w:rsid w:val="006B1DB9"/>
    <w:rsid w:val="006B41A0"/>
    <w:rsid w:val="006B4D9B"/>
    <w:rsid w:val="006B5AD9"/>
    <w:rsid w:val="006B5DAC"/>
    <w:rsid w:val="006B63BA"/>
    <w:rsid w:val="006B7037"/>
    <w:rsid w:val="006B7A6E"/>
    <w:rsid w:val="006C11DD"/>
    <w:rsid w:val="006C2A4C"/>
    <w:rsid w:val="006C2B0A"/>
    <w:rsid w:val="006C2EA1"/>
    <w:rsid w:val="006C3196"/>
    <w:rsid w:val="006C551E"/>
    <w:rsid w:val="006C59B5"/>
    <w:rsid w:val="006C5A61"/>
    <w:rsid w:val="006C5B25"/>
    <w:rsid w:val="006C6FCF"/>
    <w:rsid w:val="006C7F20"/>
    <w:rsid w:val="006D0182"/>
    <w:rsid w:val="006D0CC2"/>
    <w:rsid w:val="006D0D55"/>
    <w:rsid w:val="006D1854"/>
    <w:rsid w:val="006D2FFC"/>
    <w:rsid w:val="006D546D"/>
    <w:rsid w:val="006D57D2"/>
    <w:rsid w:val="006D5F27"/>
    <w:rsid w:val="006D5FA6"/>
    <w:rsid w:val="006D7AF0"/>
    <w:rsid w:val="006E0596"/>
    <w:rsid w:val="006E2910"/>
    <w:rsid w:val="006E3EAC"/>
    <w:rsid w:val="006E5811"/>
    <w:rsid w:val="006E60F2"/>
    <w:rsid w:val="006E757F"/>
    <w:rsid w:val="006F128A"/>
    <w:rsid w:val="006F1E89"/>
    <w:rsid w:val="006F1F17"/>
    <w:rsid w:val="006F44BD"/>
    <w:rsid w:val="006F5ACB"/>
    <w:rsid w:val="006F68E2"/>
    <w:rsid w:val="00700B20"/>
    <w:rsid w:val="0070292E"/>
    <w:rsid w:val="00703E50"/>
    <w:rsid w:val="00705AE9"/>
    <w:rsid w:val="00705F02"/>
    <w:rsid w:val="007072B7"/>
    <w:rsid w:val="00707424"/>
    <w:rsid w:val="00707896"/>
    <w:rsid w:val="007119AC"/>
    <w:rsid w:val="00713726"/>
    <w:rsid w:val="0071682A"/>
    <w:rsid w:val="007225B6"/>
    <w:rsid w:val="0072413A"/>
    <w:rsid w:val="00724DC6"/>
    <w:rsid w:val="007252D1"/>
    <w:rsid w:val="00725AD7"/>
    <w:rsid w:val="00726C4C"/>
    <w:rsid w:val="00730A15"/>
    <w:rsid w:val="00731190"/>
    <w:rsid w:val="00731AA6"/>
    <w:rsid w:val="0073453E"/>
    <w:rsid w:val="00736ABA"/>
    <w:rsid w:val="0073A291"/>
    <w:rsid w:val="00740F41"/>
    <w:rsid w:val="00741E96"/>
    <w:rsid w:val="00744ED9"/>
    <w:rsid w:val="00747A92"/>
    <w:rsid w:val="00750267"/>
    <w:rsid w:val="00752140"/>
    <w:rsid w:val="007531F1"/>
    <w:rsid w:val="00754F56"/>
    <w:rsid w:val="00755B91"/>
    <w:rsid w:val="00756B92"/>
    <w:rsid w:val="00757E1B"/>
    <w:rsid w:val="00760328"/>
    <w:rsid w:val="00760933"/>
    <w:rsid w:val="00760A91"/>
    <w:rsid w:val="00761D2C"/>
    <w:rsid w:val="007629EB"/>
    <w:rsid w:val="007647B7"/>
    <w:rsid w:val="007647C0"/>
    <w:rsid w:val="007653AA"/>
    <w:rsid w:val="007659BD"/>
    <w:rsid w:val="00770DD9"/>
    <w:rsid w:val="007749A7"/>
    <w:rsid w:val="00775EFD"/>
    <w:rsid w:val="00777216"/>
    <w:rsid w:val="007807DC"/>
    <w:rsid w:val="00780C13"/>
    <w:rsid w:val="00781156"/>
    <w:rsid w:val="00781F7E"/>
    <w:rsid w:val="007845E8"/>
    <w:rsid w:val="00784A3D"/>
    <w:rsid w:val="00786471"/>
    <w:rsid w:val="00787EE3"/>
    <w:rsid w:val="007900AF"/>
    <w:rsid w:val="00790414"/>
    <w:rsid w:val="00790F9B"/>
    <w:rsid w:val="007914A1"/>
    <w:rsid w:val="00791CE7"/>
    <w:rsid w:val="00794065"/>
    <w:rsid w:val="00795635"/>
    <w:rsid w:val="007A0BE7"/>
    <w:rsid w:val="007A2DD9"/>
    <w:rsid w:val="007A3E4F"/>
    <w:rsid w:val="007A63BC"/>
    <w:rsid w:val="007B02A7"/>
    <w:rsid w:val="007B0402"/>
    <w:rsid w:val="007B0A21"/>
    <w:rsid w:val="007B17FD"/>
    <w:rsid w:val="007B2077"/>
    <w:rsid w:val="007B27B0"/>
    <w:rsid w:val="007B291A"/>
    <w:rsid w:val="007B2B11"/>
    <w:rsid w:val="007B67EB"/>
    <w:rsid w:val="007C0CD1"/>
    <w:rsid w:val="007C2A56"/>
    <w:rsid w:val="007C435D"/>
    <w:rsid w:val="007C4574"/>
    <w:rsid w:val="007C552F"/>
    <w:rsid w:val="007C782C"/>
    <w:rsid w:val="007D1CAC"/>
    <w:rsid w:val="007D4790"/>
    <w:rsid w:val="007D54CC"/>
    <w:rsid w:val="007D5564"/>
    <w:rsid w:val="007D6A38"/>
    <w:rsid w:val="007D7914"/>
    <w:rsid w:val="007E07DB"/>
    <w:rsid w:val="007E2D73"/>
    <w:rsid w:val="007E4A26"/>
    <w:rsid w:val="007E6253"/>
    <w:rsid w:val="007F0478"/>
    <w:rsid w:val="007F213A"/>
    <w:rsid w:val="007F37D9"/>
    <w:rsid w:val="007F504E"/>
    <w:rsid w:val="007F7960"/>
    <w:rsid w:val="00802027"/>
    <w:rsid w:val="00802427"/>
    <w:rsid w:val="00804A9F"/>
    <w:rsid w:val="008053B6"/>
    <w:rsid w:val="008062F0"/>
    <w:rsid w:val="00807C97"/>
    <w:rsid w:val="00811858"/>
    <w:rsid w:val="00812742"/>
    <w:rsid w:val="00813C9D"/>
    <w:rsid w:val="00816374"/>
    <w:rsid w:val="00817966"/>
    <w:rsid w:val="00821434"/>
    <w:rsid w:val="00821CED"/>
    <w:rsid w:val="008222C1"/>
    <w:rsid w:val="00822E3E"/>
    <w:rsid w:val="00824D1D"/>
    <w:rsid w:val="00830DAD"/>
    <w:rsid w:val="00831FC1"/>
    <w:rsid w:val="008350C9"/>
    <w:rsid w:val="00835CAA"/>
    <w:rsid w:val="0083654D"/>
    <w:rsid w:val="00836D2F"/>
    <w:rsid w:val="0084014A"/>
    <w:rsid w:val="00841927"/>
    <w:rsid w:val="00842C70"/>
    <w:rsid w:val="008437FE"/>
    <w:rsid w:val="00843E78"/>
    <w:rsid w:val="00846631"/>
    <w:rsid w:val="00846E75"/>
    <w:rsid w:val="00850314"/>
    <w:rsid w:val="00851449"/>
    <w:rsid w:val="0085187D"/>
    <w:rsid w:val="008525C0"/>
    <w:rsid w:val="008526D4"/>
    <w:rsid w:val="00854CC5"/>
    <w:rsid w:val="008558F5"/>
    <w:rsid w:val="00855CAC"/>
    <w:rsid w:val="00860335"/>
    <w:rsid w:val="008604B7"/>
    <w:rsid w:val="008608E2"/>
    <w:rsid w:val="00866956"/>
    <w:rsid w:val="00866E50"/>
    <w:rsid w:val="008704DD"/>
    <w:rsid w:val="00874C1B"/>
    <w:rsid w:val="008776EB"/>
    <w:rsid w:val="008810D0"/>
    <w:rsid w:val="008816E3"/>
    <w:rsid w:val="00881C18"/>
    <w:rsid w:val="008824EF"/>
    <w:rsid w:val="00882C4A"/>
    <w:rsid w:val="0089022E"/>
    <w:rsid w:val="00891ED2"/>
    <w:rsid w:val="00893B32"/>
    <w:rsid w:val="00895AB6"/>
    <w:rsid w:val="008A1A56"/>
    <w:rsid w:val="008A5CEF"/>
    <w:rsid w:val="008A5D37"/>
    <w:rsid w:val="008A64F0"/>
    <w:rsid w:val="008A7C98"/>
    <w:rsid w:val="008B054C"/>
    <w:rsid w:val="008B0BFB"/>
    <w:rsid w:val="008B174C"/>
    <w:rsid w:val="008B1BFF"/>
    <w:rsid w:val="008B1EFF"/>
    <w:rsid w:val="008B26A7"/>
    <w:rsid w:val="008B4E3C"/>
    <w:rsid w:val="008B6A3B"/>
    <w:rsid w:val="008B6ACF"/>
    <w:rsid w:val="008B6E4D"/>
    <w:rsid w:val="008B743C"/>
    <w:rsid w:val="008C147C"/>
    <w:rsid w:val="008C3124"/>
    <w:rsid w:val="008C5054"/>
    <w:rsid w:val="008C5F5E"/>
    <w:rsid w:val="008C65C3"/>
    <w:rsid w:val="008D1394"/>
    <w:rsid w:val="008D3CBF"/>
    <w:rsid w:val="008D5C51"/>
    <w:rsid w:val="008E1478"/>
    <w:rsid w:val="008E1C34"/>
    <w:rsid w:val="008E264B"/>
    <w:rsid w:val="008E388B"/>
    <w:rsid w:val="008E4CD3"/>
    <w:rsid w:val="008E5474"/>
    <w:rsid w:val="008E5708"/>
    <w:rsid w:val="008E57B4"/>
    <w:rsid w:val="008E5EC6"/>
    <w:rsid w:val="008E66DB"/>
    <w:rsid w:val="008F040E"/>
    <w:rsid w:val="008F3596"/>
    <w:rsid w:val="008F389C"/>
    <w:rsid w:val="008F3E56"/>
    <w:rsid w:val="008F6B89"/>
    <w:rsid w:val="008F7004"/>
    <w:rsid w:val="008F73B3"/>
    <w:rsid w:val="009012CC"/>
    <w:rsid w:val="00903DCC"/>
    <w:rsid w:val="00910235"/>
    <w:rsid w:val="009116DC"/>
    <w:rsid w:val="0091195B"/>
    <w:rsid w:val="00913DB6"/>
    <w:rsid w:val="00916CE7"/>
    <w:rsid w:val="0092050B"/>
    <w:rsid w:val="00920791"/>
    <w:rsid w:val="00920A86"/>
    <w:rsid w:val="00923609"/>
    <w:rsid w:val="00923FE4"/>
    <w:rsid w:val="00924145"/>
    <w:rsid w:val="009257E4"/>
    <w:rsid w:val="00926262"/>
    <w:rsid w:val="00926591"/>
    <w:rsid w:val="00930489"/>
    <w:rsid w:val="00930E98"/>
    <w:rsid w:val="00931E60"/>
    <w:rsid w:val="009346A8"/>
    <w:rsid w:val="009365BE"/>
    <w:rsid w:val="00936F79"/>
    <w:rsid w:val="009373B3"/>
    <w:rsid w:val="00937A6A"/>
    <w:rsid w:val="00940E36"/>
    <w:rsid w:val="00942316"/>
    <w:rsid w:val="00945E1C"/>
    <w:rsid w:val="0095001D"/>
    <w:rsid w:val="00951D5F"/>
    <w:rsid w:val="00954F9E"/>
    <w:rsid w:val="009566DB"/>
    <w:rsid w:val="00957D41"/>
    <w:rsid w:val="009614AE"/>
    <w:rsid w:val="009662A5"/>
    <w:rsid w:val="00966DFA"/>
    <w:rsid w:val="00967510"/>
    <w:rsid w:val="009675CD"/>
    <w:rsid w:val="0096788D"/>
    <w:rsid w:val="00970002"/>
    <w:rsid w:val="00970346"/>
    <w:rsid w:val="0097105E"/>
    <w:rsid w:val="00972F93"/>
    <w:rsid w:val="00973D90"/>
    <w:rsid w:val="00975F91"/>
    <w:rsid w:val="00977273"/>
    <w:rsid w:val="00977D2E"/>
    <w:rsid w:val="00980DAD"/>
    <w:rsid w:val="009833F9"/>
    <w:rsid w:val="00984EC9"/>
    <w:rsid w:val="00985BC4"/>
    <w:rsid w:val="00986370"/>
    <w:rsid w:val="009866D2"/>
    <w:rsid w:val="00987CB7"/>
    <w:rsid w:val="00990342"/>
    <w:rsid w:val="00990B8A"/>
    <w:rsid w:val="00994B81"/>
    <w:rsid w:val="009959FA"/>
    <w:rsid w:val="009962B6"/>
    <w:rsid w:val="00996332"/>
    <w:rsid w:val="00997EF9"/>
    <w:rsid w:val="009A148D"/>
    <w:rsid w:val="009A4318"/>
    <w:rsid w:val="009B148E"/>
    <w:rsid w:val="009B2953"/>
    <w:rsid w:val="009B546F"/>
    <w:rsid w:val="009C1AA9"/>
    <w:rsid w:val="009C1DB7"/>
    <w:rsid w:val="009C2F4D"/>
    <w:rsid w:val="009C4625"/>
    <w:rsid w:val="009C7150"/>
    <w:rsid w:val="009D28E9"/>
    <w:rsid w:val="009D2BFC"/>
    <w:rsid w:val="009D3AC5"/>
    <w:rsid w:val="009D3EEE"/>
    <w:rsid w:val="009D41A6"/>
    <w:rsid w:val="009D633B"/>
    <w:rsid w:val="009D6F4F"/>
    <w:rsid w:val="009E0E6A"/>
    <w:rsid w:val="009E1CE2"/>
    <w:rsid w:val="009E1D66"/>
    <w:rsid w:val="009E1EB3"/>
    <w:rsid w:val="009E3713"/>
    <w:rsid w:val="009E6B73"/>
    <w:rsid w:val="009F0DAF"/>
    <w:rsid w:val="009F4061"/>
    <w:rsid w:val="009F433E"/>
    <w:rsid w:val="009F4975"/>
    <w:rsid w:val="009F6B3B"/>
    <w:rsid w:val="009F6F66"/>
    <w:rsid w:val="009F6FA7"/>
    <w:rsid w:val="009F797B"/>
    <w:rsid w:val="00A003CE"/>
    <w:rsid w:val="00A00DAB"/>
    <w:rsid w:val="00A022EE"/>
    <w:rsid w:val="00A02EC2"/>
    <w:rsid w:val="00A04493"/>
    <w:rsid w:val="00A04A38"/>
    <w:rsid w:val="00A04DCE"/>
    <w:rsid w:val="00A04EEA"/>
    <w:rsid w:val="00A054F5"/>
    <w:rsid w:val="00A05CF5"/>
    <w:rsid w:val="00A0697F"/>
    <w:rsid w:val="00A07324"/>
    <w:rsid w:val="00A07BF2"/>
    <w:rsid w:val="00A11F12"/>
    <w:rsid w:val="00A12230"/>
    <w:rsid w:val="00A12534"/>
    <w:rsid w:val="00A16586"/>
    <w:rsid w:val="00A20201"/>
    <w:rsid w:val="00A26E1E"/>
    <w:rsid w:val="00A31862"/>
    <w:rsid w:val="00A31D5E"/>
    <w:rsid w:val="00A3365B"/>
    <w:rsid w:val="00A34A21"/>
    <w:rsid w:val="00A351EF"/>
    <w:rsid w:val="00A35CA1"/>
    <w:rsid w:val="00A401CF"/>
    <w:rsid w:val="00A42109"/>
    <w:rsid w:val="00A461F1"/>
    <w:rsid w:val="00A47D1C"/>
    <w:rsid w:val="00A503CB"/>
    <w:rsid w:val="00A51800"/>
    <w:rsid w:val="00A51C48"/>
    <w:rsid w:val="00A52EFD"/>
    <w:rsid w:val="00A536FC"/>
    <w:rsid w:val="00A5498C"/>
    <w:rsid w:val="00A556B9"/>
    <w:rsid w:val="00A618C3"/>
    <w:rsid w:val="00A626D4"/>
    <w:rsid w:val="00A62808"/>
    <w:rsid w:val="00A656E7"/>
    <w:rsid w:val="00A65772"/>
    <w:rsid w:val="00A66573"/>
    <w:rsid w:val="00A66D18"/>
    <w:rsid w:val="00A67949"/>
    <w:rsid w:val="00A71318"/>
    <w:rsid w:val="00A75374"/>
    <w:rsid w:val="00A75479"/>
    <w:rsid w:val="00A7790A"/>
    <w:rsid w:val="00A813FE"/>
    <w:rsid w:val="00A8193E"/>
    <w:rsid w:val="00A81D4E"/>
    <w:rsid w:val="00A825F8"/>
    <w:rsid w:val="00A86C6A"/>
    <w:rsid w:val="00A87B1D"/>
    <w:rsid w:val="00A92104"/>
    <w:rsid w:val="00A923B1"/>
    <w:rsid w:val="00A92FCE"/>
    <w:rsid w:val="00A94AA7"/>
    <w:rsid w:val="00A95E39"/>
    <w:rsid w:val="00AA0202"/>
    <w:rsid w:val="00AA04DD"/>
    <w:rsid w:val="00AA09F6"/>
    <w:rsid w:val="00AA0C66"/>
    <w:rsid w:val="00AA0CAA"/>
    <w:rsid w:val="00AA15B3"/>
    <w:rsid w:val="00AA198E"/>
    <w:rsid w:val="00AA2C15"/>
    <w:rsid w:val="00AA5F3C"/>
    <w:rsid w:val="00AB01A2"/>
    <w:rsid w:val="00AB108C"/>
    <w:rsid w:val="00AB1E97"/>
    <w:rsid w:val="00AB3BA0"/>
    <w:rsid w:val="00AB3E5A"/>
    <w:rsid w:val="00AB473D"/>
    <w:rsid w:val="00AB4C72"/>
    <w:rsid w:val="00AB6345"/>
    <w:rsid w:val="00AB76E5"/>
    <w:rsid w:val="00AB7EDA"/>
    <w:rsid w:val="00AC5E6B"/>
    <w:rsid w:val="00AC6435"/>
    <w:rsid w:val="00AC6464"/>
    <w:rsid w:val="00AC6558"/>
    <w:rsid w:val="00AC796C"/>
    <w:rsid w:val="00AC7C2F"/>
    <w:rsid w:val="00AC7F41"/>
    <w:rsid w:val="00AD23D6"/>
    <w:rsid w:val="00AD31C7"/>
    <w:rsid w:val="00AD3F99"/>
    <w:rsid w:val="00AD4047"/>
    <w:rsid w:val="00AD4BAA"/>
    <w:rsid w:val="00AD52EE"/>
    <w:rsid w:val="00AD5CD4"/>
    <w:rsid w:val="00AD601B"/>
    <w:rsid w:val="00AD60AD"/>
    <w:rsid w:val="00AD736A"/>
    <w:rsid w:val="00AD78E5"/>
    <w:rsid w:val="00AE06FE"/>
    <w:rsid w:val="00AE1C35"/>
    <w:rsid w:val="00AE2475"/>
    <w:rsid w:val="00AE2873"/>
    <w:rsid w:val="00AE693D"/>
    <w:rsid w:val="00AE69B5"/>
    <w:rsid w:val="00AE7611"/>
    <w:rsid w:val="00AE7FA2"/>
    <w:rsid w:val="00AF1424"/>
    <w:rsid w:val="00AF2D7F"/>
    <w:rsid w:val="00AF40BC"/>
    <w:rsid w:val="00AF62B6"/>
    <w:rsid w:val="00B00499"/>
    <w:rsid w:val="00B00F94"/>
    <w:rsid w:val="00B011F3"/>
    <w:rsid w:val="00B02480"/>
    <w:rsid w:val="00B02D94"/>
    <w:rsid w:val="00B1139A"/>
    <w:rsid w:val="00B1230F"/>
    <w:rsid w:val="00B12944"/>
    <w:rsid w:val="00B15A0A"/>
    <w:rsid w:val="00B16FD3"/>
    <w:rsid w:val="00B17ED2"/>
    <w:rsid w:val="00B21CC8"/>
    <w:rsid w:val="00B22511"/>
    <w:rsid w:val="00B228A1"/>
    <w:rsid w:val="00B23AE6"/>
    <w:rsid w:val="00B24F14"/>
    <w:rsid w:val="00B2656A"/>
    <w:rsid w:val="00B2716B"/>
    <w:rsid w:val="00B30BB4"/>
    <w:rsid w:val="00B314D6"/>
    <w:rsid w:val="00B33FB1"/>
    <w:rsid w:val="00B34B8A"/>
    <w:rsid w:val="00B35015"/>
    <w:rsid w:val="00B3550D"/>
    <w:rsid w:val="00B35591"/>
    <w:rsid w:val="00B35CC9"/>
    <w:rsid w:val="00B3717B"/>
    <w:rsid w:val="00B37487"/>
    <w:rsid w:val="00B374DA"/>
    <w:rsid w:val="00B40C8B"/>
    <w:rsid w:val="00B4214A"/>
    <w:rsid w:val="00B42962"/>
    <w:rsid w:val="00B4317B"/>
    <w:rsid w:val="00B43DA9"/>
    <w:rsid w:val="00B443E3"/>
    <w:rsid w:val="00B45D19"/>
    <w:rsid w:val="00B46395"/>
    <w:rsid w:val="00B47D1E"/>
    <w:rsid w:val="00B5005E"/>
    <w:rsid w:val="00B5138B"/>
    <w:rsid w:val="00B53F68"/>
    <w:rsid w:val="00B541B4"/>
    <w:rsid w:val="00B55FBC"/>
    <w:rsid w:val="00B571BA"/>
    <w:rsid w:val="00B57F1C"/>
    <w:rsid w:val="00B63951"/>
    <w:rsid w:val="00B667BD"/>
    <w:rsid w:val="00B66BCB"/>
    <w:rsid w:val="00B67162"/>
    <w:rsid w:val="00B67B48"/>
    <w:rsid w:val="00B67BCB"/>
    <w:rsid w:val="00B67BE5"/>
    <w:rsid w:val="00B72B3B"/>
    <w:rsid w:val="00B74C12"/>
    <w:rsid w:val="00B75364"/>
    <w:rsid w:val="00B75CF9"/>
    <w:rsid w:val="00B75D08"/>
    <w:rsid w:val="00B76522"/>
    <w:rsid w:val="00B8041F"/>
    <w:rsid w:val="00B806BD"/>
    <w:rsid w:val="00B80B82"/>
    <w:rsid w:val="00B81DE1"/>
    <w:rsid w:val="00B81F56"/>
    <w:rsid w:val="00B83200"/>
    <w:rsid w:val="00B8387C"/>
    <w:rsid w:val="00B84FC0"/>
    <w:rsid w:val="00B8533C"/>
    <w:rsid w:val="00B854B1"/>
    <w:rsid w:val="00B866F3"/>
    <w:rsid w:val="00B86FF5"/>
    <w:rsid w:val="00B94179"/>
    <w:rsid w:val="00B960A4"/>
    <w:rsid w:val="00B97817"/>
    <w:rsid w:val="00BA10CF"/>
    <w:rsid w:val="00BA14C4"/>
    <w:rsid w:val="00BA495D"/>
    <w:rsid w:val="00BA5EC6"/>
    <w:rsid w:val="00BA5F08"/>
    <w:rsid w:val="00BA7508"/>
    <w:rsid w:val="00BB1159"/>
    <w:rsid w:val="00BB31F2"/>
    <w:rsid w:val="00BB392B"/>
    <w:rsid w:val="00BB3B5F"/>
    <w:rsid w:val="00BB4133"/>
    <w:rsid w:val="00BB5003"/>
    <w:rsid w:val="00BB5E35"/>
    <w:rsid w:val="00BB5E52"/>
    <w:rsid w:val="00BB63C3"/>
    <w:rsid w:val="00BB6E9E"/>
    <w:rsid w:val="00BB7300"/>
    <w:rsid w:val="00BB7FF9"/>
    <w:rsid w:val="00BC02B9"/>
    <w:rsid w:val="00BC365C"/>
    <w:rsid w:val="00BC591E"/>
    <w:rsid w:val="00BD450A"/>
    <w:rsid w:val="00BD5CC4"/>
    <w:rsid w:val="00BD6877"/>
    <w:rsid w:val="00BD7967"/>
    <w:rsid w:val="00BD7A0E"/>
    <w:rsid w:val="00BE2E49"/>
    <w:rsid w:val="00BE3AEF"/>
    <w:rsid w:val="00BE6F07"/>
    <w:rsid w:val="00BF02AB"/>
    <w:rsid w:val="00BF0643"/>
    <w:rsid w:val="00BF09E6"/>
    <w:rsid w:val="00BF296A"/>
    <w:rsid w:val="00BF3868"/>
    <w:rsid w:val="00BF49DA"/>
    <w:rsid w:val="00BF5DAF"/>
    <w:rsid w:val="00C00D00"/>
    <w:rsid w:val="00C01558"/>
    <w:rsid w:val="00C017F1"/>
    <w:rsid w:val="00C01897"/>
    <w:rsid w:val="00C02E52"/>
    <w:rsid w:val="00C02E77"/>
    <w:rsid w:val="00C0504F"/>
    <w:rsid w:val="00C0516A"/>
    <w:rsid w:val="00C05808"/>
    <w:rsid w:val="00C0599A"/>
    <w:rsid w:val="00C06A04"/>
    <w:rsid w:val="00C0701A"/>
    <w:rsid w:val="00C07527"/>
    <w:rsid w:val="00C1099C"/>
    <w:rsid w:val="00C1465D"/>
    <w:rsid w:val="00C14A02"/>
    <w:rsid w:val="00C157CC"/>
    <w:rsid w:val="00C15B90"/>
    <w:rsid w:val="00C16628"/>
    <w:rsid w:val="00C20869"/>
    <w:rsid w:val="00C21278"/>
    <w:rsid w:val="00C25B89"/>
    <w:rsid w:val="00C263A7"/>
    <w:rsid w:val="00C275F0"/>
    <w:rsid w:val="00C3342B"/>
    <w:rsid w:val="00C3471C"/>
    <w:rsid w:val="00C35163"/>
    <w:rsid w:val="00C3633E"/>
    <w:rsid w:val="00C42A7A"/>
    <w:rsid w:val="00C42DEB"/>
    <w:rsid w:val="00C455B5"/>
    <w:rsid w:val="00C466CD"/>
    <w:rsid w:val="00C46A5D"/>
    <w:rsid w:val="00C54492"/>
    <w:rsid w:val="00C55D33"/>
    <w:rsid w:val="00C6199C"/>
    <w:rsid w:val="00C61A24"/>
    <w:rsid w:val="00C62F07"/>
    <w:rsid w:val="00C6411F"/>
    <w:rsid w:val="00C658AE"/>
    <w:rsid w:val="00C663F9"/>
    <w:rsid w:val="00C677CC"/>
    <w:rsid w:val="00C701F6"/>
    <w:rsid w:val="00C70978"/>
    <w:rsid w:val="00C71948"/>
    <w:rsid w:val="00C73DE8"/>
    <w:rsid w:val="00C77AD3"/>
    <w:rsid w:val="00C77F95"/>
    <w:rsid w:val="00C80309"/>
    <w:rsid w:val="00C8078C"/>
    <w:rsid w:val="00C80B1A"/>
    <w:rsid w:val="00C81001"/>
    <w:rsid w:val="00C81A17"/>
    <w:rsid w:val="00C8451A"/>
    <w:rsid w:val="00C90442"/>
    <w:rsid w:val="00C90474"/>
    <w:rsid w:val="00C90B59"/>
    <w:rsid w:val="00C918A5"/>
    <w:rsid w:val="00C92B98"/>
    <w:rsid w:val="00C94886"/>
    <w:rsid w:val="00C96E50"/>
    <w:rsid w:val="00CA009A"/>
    <w:rsid w:val="00CA019A"/>
    <w:rsid w:val="00CA1032"/>
    <w:rsid w:val="00CA3761"/>
    <w:rsid w:val="00CA50BD"/>
    <w:rsid w:val="00CA7871"/>
    <w:rsid w:val="00CB256C"/>
    <w:rsid w:val="00CB2F50"/>
    <w:rsid w:val="00CB3A2D"/>
    <w:rsid w:val="00CB600C"/>
    <w:rsid w:val="00CB6B80"/>
    <w:rsid w:val="00CB6E2E"/>
    <w:rsid w:val="00CB7B14"/>
    <w:rsid w:val="00CB7E3E"/>
    <w:rsid w:val="00CC4AC6"/>
    <w:rsid w:val="00CC7959"/>
    <w:rsid w:val="00CD2BCF"/>
    <w:rsid w:val="00CD35D0"/>
    <w:rsid w:val="00CD4432"/>
    <w:rsid w:val="00CD6B87"/>
    <w:rsid w:val="00CD7472"/>
    <w:rsid w:val="00CD7714"/>
    <w:rsid w:val="00CD7BFB"/>
    <w:rsid w:val="00CE0344"/>
    <w:rsid w:val="00CE047E"/>
    <w:rsid w:val="00CE14FA"/>
    <w:rsid w:val="00CE1BA4"/>
    <w:rsid w:val="00CE1DF8"/>
    <w:rsid w:val="00CE2E08"/>
    <w:rsid w:val="00CE2E3A"/>
    <w:rsid w:val="00CE441A"/>
    <w:rsid w:val="00CE5B9B"/>
    <w:rsid w:val="00CE646B"/>
    <w:rsid w:val="00CE7146"/>
    <w:rsid w:val="00CE776D"/>
    <w:rsid w:val="00CF06E9"/>
    <w:rsid w:val="00CF23F4"/>
    <w:rsid w:val="00CF358E"/>
    <w:rsid w:val="00CF751A"/>
    <w:rsid w:val="00D012E3"/>
    <w:rsid w:val="00D01951"/>
    <w:rsid w:val="00D0298E"/>
    <w:rsid w:val="00D044CF"/>
    <w:rsid w:val="00D06A0E"/>
    <w:rsid w:val="00D1035A"/>
    <w:rsid w:val="00D10754"/>
    <w:rsid w:val="00D1097A"/>
    <w:rsid w:val="00D110EC"/>
    <w:rsid w:val="00D120EA"/>
    <w:rsid w:val="00D16FED"/>
    <w:rsid w:val="00D2306C"/>
    <w:rsid w:val="00D26883"/>
    <w:rsid w:val="00D3152A"/>
    <w:rsid w:val="00D32711"/>
    <w:rsid w:val="00D332AD"/>
    <w:rsid w:val="00D34C96"/>
    <w:rsid w:val="00D364D9"/>
    <w:rsid w:val="00D36FAF"/>
    <w:rsid w:val="00D371E2"/>
    <w:rsid w:val="00D37D07"/>
    <w:rsid w:val="00D40229"/>
    <w:rsid w:val="00D42481"/>
    <w:rsid w:val="00D45C3A"/>
    <w:rsid w:val="00D50713"/>
    <w:rsid w:val="00D52D21"/>
    <w:rsid w:val="00D52F20"/>
    <w:rsid w:val="00D53BF6"/>
    <w:rsid w:val="00D551F3"/>
    <w:rsid w:val="00D57583"/>
    <w:rsid w:val="00D60047"/>
    <w:rsid w:val="00D62224"/>
    <w:rsid w:val="00D62710"/>
    <w:rsid w:val="00D63696"/>
    <w:rsid w:val="00D6424E"/>
    <w:rsid w:val="00D668CF"/>
    <w:rsid w:val="00D66B5C"/>
    <w:rsid w:val="00D67172"/>
    <w:rsid w:val="00D70838"/>
    <w:rsid w:val="00D70DBB"/>
    <w:rsid w:val="00D7110E"/>
    <w:rsid w:val="00D71E28"/>
    <w:rsid w:val="00D71FDB"/>
    <w:rsid w:val="00D720F3"/>
    <w:rsid w:val="00D72158"/>
    <w:rsid w:val="00D72B82"/>
    <w:rsid w:val="00D75560"/>
    <w:rsid w:val="00D7688A"/>
    <w:rsid w:val="00D7693D"/>
    <w:rsid w:val="00D76F90"/>
    <w:rsid w:val="00D805E7"/>
    <w:rsid w:val="00D826DF"/>
    <w:rsid w:val="00D83C5D"/>
    <w:rsid w:val="00D93190"/>
    <w:rsid w:val="00D960CC"/>
    <w:rsid w:val="00D96881"/>
    <w:rsid w:val="00D97485"/>
    <w:rsid w:val="00DA1C62"/>
    <w:rsid w:val="00DA6487"/>
    <w:rsid w:val="00DA6AAA"/>
    <w:rsid w:val="00DB2780"/>
    <w:rsid w:val="00DB34F0"/>
    <w:rsid w:val="00DB3A87"/>
    <w:rsid w:val="00DB416B"/>
    <w:rsid w:val="00DB51AC"/>
    <w:rsid w:val="00DB6D34"/>
    <w:rsid w:val="00DC0F79"/>
    <w:rsid w:val="00DC1544"/>
    <w:rsid w:val="00DC166C"/>
    <w:rsid w:val="00DC16F8"/>
    <w:rsid w:val="00DC2C5F"/>
    <w:rsid w:val="00DC3B16"/>
    <w:rsid w:val="00DC4FF2"/>
    <w:rsid w:val="00DC64DF"/>
    <w:rsid w:val="00DD0E8A"/>
    <w:rsid w:val="00DD1683"/>
    <w:rsid w:val="00DD1957"/>
    <w:rsid w:val="00DD1E7A"/>
    <w:rsid w:val="00DD204F"/>
    <w:rsid w:val="00DD2803"/>
    <w:rsid w:val="00DD29C8"/>
    <w:rsid w:val="00DD36E6"/>
    <w:rsid w:val="00DD48D4"/>
    <w:rsid w:val="00DD4AD5"/>
    <w:rsid w:val="00DD6F24"/>
    <w:rsid w:val="00DE0026"/>
    <w:rsid w:val="00DE244F"/>
    <w:rsid w:val="00DE319D"/>
    <w:rsid w:val="00DE3A57"/>
    <w:rsid w:val="00DE73DD"/>
    <w:rsid w:val="00DF071A"/>
    <w:rsid w:val="00DF1E19"/>
    <w:rsid w:val="00DF217F"/>
    <w:rsid w:val="00DF3BB8"/>
    <w:rsid w:val="00DF41FA"/>
    <w:rsid w:val="00DF4427"/>
    <w:rsid w:val="00E00D53"/>
    <w:rsid w:val="00E019E7"/>
    <w:rsid w:val="00E01E24"/>
    <w:rsid w:val="00E026F2"/>
    <w:rsid w:val="00E03131"/>
    <w:rsid w:val="00E03C3C"/>
    <w:rsid w:val="00E04F2B"/>
    <w:rsid w:val="00E053F6"/>
    <w:rsid w:val="00E05B57"/>
    <w:rsid w:val="00E06B66"/>
    <w:rsid w:val="00E07AFE"/>
    <w:rsid w:val="00E07F27"/>
    <w:rsid w:val="00E11F41"/>
    <w:rsid w:val="00E12861"/>
    <w:rsid w:val="00E13448"/>
    <w:rsid w:val="00E14536"/>
    <w:rsid w:val="00E14C73"/>
    <w:rsid w:val="00E1573A"/>
    <w:rsid w:val="00E15E46"/>
    <w:rsid w:val="00E1688B"/>
    <w:rsid w:val="00E16AA2"/>
    <w:rsid w:val="00E17563"/>
    <w:rsid w:val="00E17CDC"/>
    <w:rsid w:val="00E205BE"/>
    <w:rsid w:val="00E229A2"/>
    <w:rsid w:val="00E23426"/>
    <w:rsid w:val="00E23D35"/>
    <w:rsid w:val="00E24C9B"/>
    <w:rsid w:val="00E25B0A"/>
    <w:rsid w:val="00E27DC6"/>
    <w:rsid w:val="00E30F4A"/>
    <w:rsid w:val="00E32E91"/>
    <w:rsid w:val="00E33B2F"/>
    <w:rsid w:val="00E34A1A"/>
    <w:rsid w:val="00E3588D"/>
    <w:rsid w:val="00E358DB"/>
    <w:rsid w:val="00E361F7"/>
    <w:rsid w:val="00E36519"/>
    <w:rsid w:val="00E36977"/>
    <w:rsid w:val="00E40E7B"/>
    <w:rsid w:val="00E40E85"/>
    <w:rsid w:val="00E41CEC"/>
    <w:rsid w:val="00E42D55"/>
    <w:rsid w:val="00E43983"/>
    <w:rsid w:val="00E44644"/>
    <w:rsid w:val="00E44E16"/>
    <w:rsid w:val="00E46580"/>
    <w:rsid w:val="00E46A59"/>
    <w:rsid w:val="00E50625"/>
    <w:rsid w:val="00E543E2"/>
    <w:rsid w:val="00E562E3"/>
    <w:rsid w:val="00E56A90"/>
    <w:rsid w:val="00E57186"/>
    <w:rsid w:val="00E60066"/>
    <w:rsid w:val="00E6062D"/>
    <w:rsid w:val="00E613A6"/>
    <w:rsid w:val="00E6188A"/>
    <w:rsid w:val="00E633B5"/>
    <w:rsid w:val="00E64AA7"/>
    <w:rsid w:val="00E64BFF"/>
    <w:rsid w:val="00E64F3A"/>
    <w:rsid w:val="00E6559E"/>
    <w:rsid w:val="00E66AAD"/>
    <w:rsid w:val="00E66BD4"/>
    <w:rsid w:val="00E70856"/>
    <w:rsid w:val="00E70AFC"/>
    <w:rsid w:val="00E71295"/>
    <w:rsid w:val="00E71509"/>
    <w:rsid w:val="00E71A59"/>
    <w:rsid w:val="00E73574"/>
    <w:rsid w:val="00E74AC6"/>
    <w:rsid w:val="00E74AF7"/>
    <w:rsid w:val="00E75C05"/>
    <w:rsid w:val="00E7673D"/>
    <w:rsid w:val="00E76850"/>
    <w:rsid w:val="00E83254"/>
    <w:rsid w:val="00E843C1"/>
    <w:rsid w:val="00E843DB"/>
    <w:rsid w:val="00E847A2"/>
    <w:rsid w:val="00E857AD"/>
    <w:rsid w:val="00E8682C"/>
    <w:rsid w:val="00E87CEA"/>
    <w:rsid w:val="00E90A55"/>
    <w:rsid w:val="00E90E00"/>
    <w:rsid w:val="00E90EF4"/>
    <w:rsid w:val="00E91443"/>
    <w:rsid w:val="00E9516F"/>
    <w:rsid w:val="00EA4387"/>
    <w:rsid w:val="00EA4766"/>
    <w:rsid w:val="00EA4DEE"/>
    <w:rsid w:val="00EA799B"/>
    <w:rsid w:val="00EB01DE"/>
    <w:rsid w:val="00EB1BDE"/>
    <w:rsid w:val="00EB28DD"/>
    <w:rsid w:val="00EB2D48"/>
    <w:rsid w:val="00EB3BDD"/>
    <w:rsid w:val="00EB3E19"/>
    <w:rsid w:val="00EB42FB"/>
    <w:rsid w:val="00EC18C3"/>
    <w:rsid w:val="00EC224D"/>
    <w:rsid w:val="00EC2564"/>
    <w:rsid w:val="00EC2C61"/>
    <w:rsid w:val="00EC71E2"/>
    <w:rsid w:val="00ED169F"/>
    <w:rsid w:val="00ED244F"/>
    <w:rsid w:val="00ED2902"/>
    <w:rsid w:val="00ED424F"/>
    <w:rsid w:val="00ED4994"/>
    <w:rsid w:val="00ED563C"/>
    <w:rsid w:val="00ED7B0A"/>
    <w:rsid w:val="00EE1195"/>
    <w:rsid w:val="00EE5291"/>
    <w:rsid w:val="00EE6D4E"/>
    <w:rsid w:val="00EF1DC6"/>
    <w:rsid w:val="00EF3DC7"/>
    <w:rsid w:val="00EF512D"/>
    <w:rsid w:val="00EF55F7"/>
    <w:rsid w:val="00F01100"/>
    <w:rsid w:val="00F01B87"/>
    <w:rsid w:val="00F052B5"/>
    <w:rsid w:val="00F06C87"/>
    <w:rsid w:val="00F06DBF"/>
    <w:rsid w:val="00F1082C"/>
    <w:rsid w:val="00F120CE"/>
    <w:rsid w:val="00F12218"/>
    <w:rsid w:val="00F12320"/>
    <w:rsid w:val="00F12B1F"/>
    <w:rsid w:val="00F1369B"/>
    <w:rsid w:val="00F14159"/>
    <w:rsid w:val="00F144A7"/>
    <w:rsid w:val="00F14BAB"/>
    <w:rsid w:val="00F14C3E"/>
    <w:rsid w:val="00F164AA"/>
    <w:rsid w:val="00F16E2C"/>
    <w:rsid w:val="00F16F03"/>
    <w:rsid w:val="00F21478"/>
    <w:rsid w:val="00F21A1A"/>
    <w:rsid w:val="00F22566"/>
    <w:rsid w:val="00F22A23"/>
    <w:rsid w:val="00F22FC5"/>
    <w:rsid w:val="00F2401F"/>
    <w:rsid w:val="00F24934"/>
    <w:rsid w:val="00F25733"/>
    <w:rsid w:val="00F25A41"/>
    <w:rsid w:val="00F271D6"/>
    <w:rsid w:val="00F275F4"/>
    <w:rsid w:val="00F30B7D"/>
    <w:rsid w:val="00F30C49"/>
    <w:rsid w:val="00F315B1"/>
    <w:rsid w:val="00F31AAB"/>
    <w:rsid w:val="00F31ACD"/>
    <w:rsid w:val="00F3314D"/>
    <w:rsid w:val="00F40A55"/>
    <w:rsid w:val="00F40D28"/>
    <w:rsid w:val="00F413CB"/>
    <w:rsid w:val="00F41535"/>
    <w:rsid w:val="00F41D54"/>
    <w:rsid w:val="00F41EC3"/>
    <w:rsid w:val="00F42FF7"/>
    <w:rsid w:val="00F43A6C"/>
    <w:rsid w:val="00F47B15"/>
    <w:rsid w:val="00F52DFA"/>
    <w:rsid w:val="00F55168"/>
    <w:rsid w:val="00F55C2F"/>
    <w:rsid w:val="00F60490"/>
    <w:rsid w:val="00F62E91"/>
    <w:rsid w:val="00F665B0"/>
    <w:rsid w:val="00F668B5"/>
    <w:rsid w:val="00F671E0"/>
    <w:rsid w:val="00F70C25"/>
    <w:rsid w:val="00F726A2"/>
    <w:rsid w:val="00F74F16"/>
    <w:rsid w:val="00F80317"/>
    <w:rsid w:val="00F80A8C"/>
    <w:rsid w:val="00F82063"/>
    <w:rsid w:val="00F845E9"/>
    <w:rsid w:val="00F86822"/>
    <w:rsid w:val="00F86B63"/>
    <w:rsid w:val="00F87909"/>
    <w:rsid w:val="00F90191"/>
    <w:rsid w:val="00F92AA1"/>
    <w:rsid w:val="00F92EC4"/>
    <w:rsid w:val="00F93A69"/>
    <w:rsid w:val="00F9497F"/>
    <w:rsid w:val="00F95015"/>
    <w:rsid w:val="00F963F1"/>
    <w:rsid w:val="00F976FC"/>
    <w:rsid w:val="00FA0177"/>
    <w:rsid w:val="00FA3427"/>
    <w:rsid w:val="00FA4C1E"/>
    <w:rsid w:val="00FA5ACC"/>
    <w:rsid w:val="00FA5D16"/>
    <w:rsid w:val="00FB2225"/>
    <w:rsid w:val="00FB32F5"/>
    <w:rsid w:val="00FB351D"/>
    <w:rsid w:val="00FB3B08"/>
    <w:rsid w:val="00FB5EB3"/>
    <w:rsid w:val="00FB6F3B"/>
    <w:rsid w:val="00FC0657"/>
    <w:rsid w:val="00FC3623"/>
    <w:rsid w:val="00FC3F08"/>
    <w:rsid w:val="00FC4FA0"/>
    <w:rsid w:val="00FC5DBF"/>
    <w:rsid w:val="00FC747D"/>
    <w:rsid w:val="00FD035A"/>
    <w:rsid w:val="00FD3741"/>
    <w:rsid w:val="00FD422F"/>
    <w:rsid w:val="00FD48CD"/>
    <w:rsid w:val="00FD5D5A"/>
    <w:rsid w:val="00FD65D3"/>
    <w:rsid w:val="00FD73EF"/>
    <w:rsid w:val="00FD7F1A"/>
    <w:rsid w:val="00FE0589"/>
    <w:rsid w:val="00FE1C5D"/>
    <w:rsid w:val="00FE21BB"/>
    <w:rsid w:val="00FE25CF"/>
    <w:rsid w:val="00FE70DC"/>
    <w:rsid w:val="00FE73BD"/>
    <w:rsid w:val="00FE7587"/>
    <w:rsid w:val="00FF038A"/>
    <w:rsid w:val="00FF0AF8"/>
    <w:rsid w:val="00FF104E"/>
    <w:rsid w:val="00FF1070"/>
    <w:rsid w:val="00FF1104"/>
    <w:rsid w:val="00FF2A09"/>
    <w:rsid w:val="00FF3470"/>
    <w:rsid w:val="00FF62EB"/>
    <w:rsid w:val="00FF7A81"/>
    <w:rsid w:val="014DCDE8"/>
    <w:rsid w:val="03AE40C5"/>
    <w:rsid w:val="043B2C70"/>
    <w:rsid w:val="0548A74B"/>
    <w:rsid w:val="05A768A7"/>
    <w:rsid w:val="05F27B64"/>
    <w:rsid w:val="06010AA7"/>
    <w:rsid w:val="068DEE8D"/>
    <w:rsid w:val="06EC6532"/>
    <w:rsid w:val="06FE99DA"/>
    <w:rsid w:val="0886A1FC"/>
    <w:rsid w:val="08C93B0B"/>
    <w:rsid w:val="094164E2"/>
    <w:rsid w:val="0A1C186E"/>
    <w:rsid w:val="0A22725D"/>
    <w:rsid w:val="0A2405F4"/>
    <w:rsid w:val="0A8722AE"/>
    <w:rsid w:val="0CCCBD93"/>
    <w:rsid w:val="0D53B930"/>
    <w:rsid w:val="0D5BA6B6"/>
    <w:rsid w:val="0DD9AAFF"/>
    <w:rsid w:val="0E627580"/>
    <w:rsid w:val="0F1DD6A8"/>
    <w:rsid w:val="0F33EC4E"/>
    <w:rsid w:val="0F39B305"/>
    <w:rsid w:val="0FCB27B8"/>
    <w:rsid w:val="10934778"/>
    <w:rsid w:val="12860D30"/>
    <w:rsid w:val="133353F7"/>
    <w:rsid w:val="136A2EA0"/>
    <w:rsid w:val="13C954A3"/>
    <w:rsid w:val="15FC010D"/>
    <w:rsid w:val="170288FC"/>
    <w:rsid w:val="173F613F"/>
    <w:rsid w:val="183AC2D0"/>
    <w:rsid w:val="189CC5C6"/>
    <w:rsid w:val="18B09BB1"/>
    <w:rsid w:val="1999EA5B"/>
    <w:rsid w:val="19FC42AE"/>
    <w:rsid w:val="1B754085"/>
    <w:rsid w:val="1C5BEBEE"/>
    <w:rsid w:val="1CC61900"/>
    <w:rsid w:val="1EACE147"/>
    <w:rsid w:val="2048B1A8"/>
    <w:rsid w:val="205C2D40"/>
    <w:rsid w:val="21D530C5"/>
    <w:rsid w:val="2360DBB1"/>
    <w:rsid w:val="23F86271"/>
    <w:rsid w:val="2424D403"/>
    <w:rsid w:val="2518804B"/>
    <w:rsid w:val="26497E01"/>
    <w:rsid w:val="26C2C3A4"/>
    <w:rsid w:val="28FA1626"/>
    <w:rsid w:val="292E5E23"/>
    <w:rsid w:val="29A05294"/>
    <w:rsid w:val="29A8401A"/>
    <w:rsid w:val="29EEF249"/>
    <w:rsid w:val="2A941587"/>
    <w:rsid w:val="2B244A34"/>
    <w:rsid w:val="2C079108"/>
    <w:rsid w:val="2E6288E0"/>
    <w:rsid w:val="30CED8E1"/>
    <w:rsid w:val="312AABC1"/>
    <w:rsid w:val="3170F20E"/>
    <w:rsid w:val="319B9A18"/>
    <w:rsid w:val="3221FBCE"/>
    <w:rsid w:val="328199AC"/>
    <w:rsid w:val="347DA4EA"/>
    <w:rsid w:val="35245D09"/>
    <w:rsid w:val="352FCE12"/>
    <w:rsid w:val="3678BA11"/>
    <w:rsid w:val="369716FB"/>
    <w:rsid w:val="385CF532"/>
    <w:rsid w:val="39A53B87"/>
    <w:rsid w:val="3AA9D015"/>
    <w:rsid w:val="3AE0524E"/>
    <w:rsid w:val="3B5A3445"/>
    <w:rsid w:val="3B9D4F6D"/>
    <w:rsid w:val="3BA64239"/>
    <w:rsid w:val="3BADD55A"/>
    <w:rsid w:val="3C5462DE"/>
    <w:rsid w:val="3C7C22AF"/>
    <w:rsid w:val="3C97E40A"/>
    <w:rsid w:val="3D6005B2"/>
    <w:rsid w:val="3EA9DD3D"/>
    <w:rsid w:val="3EE5761C"/>
    <w:rsid w:val="3FBBB0F7"/>
    <w:rsid w:val="406C23C9"/>
    <w:rsid w:val="40858885"/>
    <w:rsid w:val="412B5FCD"/>
    <w:rsid w:val="421D16DE"/>
    <w:rsid w:val="43B8E73F"/>
    <w:rsid w:val="448F221A"/>
    <w:rsid w:val="44E7EE2E"/>
    <w:rsid w:val="44FD7E4E"/>
    <w:rsid w:val="452D872D"/>
    <w:rsid w:val="47AAED02"/>
    <w:rsid w:val="47C6C2DC"/>
    <w:rsid w:val="481F8EF0"/>
    <w:rsid w:val="484284D1"/>
    <w:rsid w:val="48736F01"/>
    <w:rsid w:val="498A6B64"/>
    <w:rsid w:val="4A125B12"/>
    <w:rsid w:val="4A2686A8"/>
    <w:rsid w:val="4A95F9E7"/>
    <w:rsid w:val="4B1278B8"/>
    <w:rsid w:val="4CDCBC45"/>
    <w:rsid w:val="4DC2BBD9"/>
    <w:rsid w:val="4E1F21B0"/>
    <w:rsid w:val="4E27D861"/>
    <w:rsid w:val="5008EAEA"/>
    <w:rsid w:val="5078F176"/>
    <w:rsid w:val="51BF3205"/>
    <w:rsid w:val="522F242E"/>
    <w:rsid w:val="523A917B"/>
    <w:rsid w:val="523B282E"/>
    <w:rsid w:val="53ECF92A"/>
    <w:rsid w:val="5426EA6E"/>
    <w:rsid w:val="55E09A14"/>
    <w:rsid w:val="562E6758"/>
    <w:rsid w:val="56825131"/>
    <w:rsid w:val="57537C3F"/>
    <w:rsid w:val="580B1E49"/>
    <w:rsid w:val="585046CA"/>
    <w:rsid w:val="58FD7EE2"/>
    <w:rsid w:val="59104D50"/>
    <w:rsid w:val="59107515"/>
    <w:rsid w:val="59183AD6"/>
    <w:rsid w:val="5AAC1DB1"/>
    <w:rsid w:val="5C47EE12"/>
    <w:rsid w:val="5CD801C2"/>
    <w:rsid w:val="5D90EE3F"/>
    <w:rsid w:val="5DD0F005"/>
    <w:rsid w:val="5EE07D57"/>
    <w:rsid w:val="5F26C2C0"/>
    <w:rsid w:val="5F6CC066"/>
    <w:rsid w:val="610890C7"/>
    <w:rsid w:val="61976C5B"/>
    <w:rsid w:val="639BA74D"/>
    <w:rsid w:val="63ACC389"/>
    <w:rsid w:val="64403189"/>
    <w:rsid w:val="681DDE72"/>
    <w:rsid w:val="6893D77A"/>
    <w:rsid w:val="693951B7"/>
    <w:rsid w:val="695559D9"/>
    <w:rsid w:val="69630EE5"/>
    <w:rsid w:val="6A9FBB79"/>
    <w:rsid w:val="6C65FF62"/>
    <w:rsid w:val="6C745376"/>
    <w:rsid w:val="6EB1AC2E"/>
    <w:rsid w:val="6F23BE2D"/>
    <w:rsid w:val="7248E5CA"/>
    <w:rsid w:val="73050B87"/>
    <w:rsid w:val="73420A58"/>
    <w:rsid w:val="7396B31F"/>
    <w:rsid w:val="7434A8F3"/>
    <w:rsid w:val="74EAF243"/>
    <w:rsid w:val="7639524A"/>
    <w:rsid w:val="76CE53E1"/>
    <w:rsid w:val="76F485E8"/>
    <w:rsid w:val="76F570DF"/>
    <w:rsid w:val="79E47B14"/>
    <w:rsid w:val="7AB943E6"/>
    <w:rsid w:val="7BA0316D"/>
    <w:rsid w:val="7BBCBE61"/>
    <w:rsid w:val="7C03E05F"/>
    <w:rsid w:val="7C04EAE3"/>
    <w:rsid w:val="7C188B98"/>
    <w:rsid w:val="7E05251F"/>
    <w:rsid w:val="7ED9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79CCEB"/>
  <w15:chartTrackingRefBased/>
  <w15:docId w15:val="{7E23AEDD-C919-44CF-8860-E42420A5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sz w:val="22"/>
    </w:r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pPr>
      <w:spacing w:line="312" w:lineRule="auto"/>
      <w:jc w:val="both"/>
    </w:pPr>
    <w:rPr>
      <w:rFonts w:ascii="Times New Roman" w:hAnsi="Times New Roman"/>
      <w:sz w:val="24"/>
    </w:rPr>
  </w:style>
  <w:style w:type="paragraph" w:styleId="BodyTextIndent">
    <w:name w:val="Body Text Indent"/>
    <w:basedOn w:val="Normal"/>
    <w:pPr>
      <w:widowControl w:val="0"/>
      <w:spacing w:after="120"/>
      <w:ind w:left="357"/>
    </w:pPr>
  </w:style>
  <w:style w:type="paragraph" w:styleId="BodyTextIndent2">
    <w:name w:val="Body Text Indent 2"/>
    <w:basedOn w:val="Normal"/>
    <w:pPr>
      <w:ind w:left="21" w:hanging="21"/>
      <w:jc w:val="both"/>
    </w:pPr>
    <w:rPr>
      <w:snapToGrid w:val="0"/>
      <w:color w:val="000000"/>
    </w:rPr>
  </w:style>
  <w:style w:type="paragraph" w:styleId="BodyTextIndent3">
    <w:name w:val="Body Text Indent 3"/>
    <w:basedOn w:val="Normal"/>
    <w:pPr>
      <w:tabs>
        <w:tab w:val="left" w:pos="471"/>
      </w:tabs>
      <w:spacing w:after="120" w:line="312" w:lineRule="auto"/>
      <w:ind w:left="21"/>
      <w:jc w:val="both"/>
    </w:p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rFonts w:ascii="Times New Roman" w:hAnsi="Times New Roman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Courier New" w:hAnsi="Courier New" w:cs="Courier New"/>
      <w:lang w:eastAsia="ar-SA"/>
    </w:rPr>
  </w:style>
  <w:style w:type="character" w:styleId="Hyperlink">
    <w:name w:val="Hyperlink"/>
    <w:rPr>
      <w:color w:val="0000FF"/>
      <w:u w:val="single"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character" w:styleId="PageNumber">
    <w:name w:val="page number"/>
  </w:style>
  <w:style w:type="paragraph" w:styleId="PlainText">
    <w:name w:val="Plain Text"/>
    <w:basedOn w:val="Normal"/>
    <w:rPr>
      <w:rFonts w:ascii="Courier New" w:hAnsi="Courier New"/>
    </w:rPr>
  </w:style>
  <w:style w:type="character" w:styleId="Strong">
    <w:name w:val="Strong"/>
    <w:qFormat/>
    <w:rPr>
      <w:b/>
      <w:bCs/>
    </w:rPr>
  </w:style>
  <w:style w:type="paragraph" w:styleId="Title">
    <w:name w:val="Title"/>
    <w:basedOn w:val="Normal"/>
    <w:link w:val="TitleChar"/>
    <w:qFormat/>
    <w:pPr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character" w:customStyle="1" w:styleId="TitleChar">
    <w:name w:val="Title Char"/>
    <w:link w:val="Title"/>
    <w:rPr>
      <w:rFonts w:ascii="Tahoma" w:hAnsi="Tahoma"/>
      <w:b/>
      <w:spacing w:val="10"/>
      <w:sz w:val="16"/>
      <w:szCs w:val="16"/>
      <w:lang w:val="en-US" w:eastAsia="en-US" w:bidi="ar-SA"/>
    </w:rPr>
  </w:style>
  <w:style w:type="paragraph" w:styleId="TOC1">
    <w:name w:val="toc 1"/>
    <w:basedOn w:val="Normal"/>
    <w:next w:val="Normal"/>
    <w:semiHidden/>
    <w:pPr>
      <w:tabs>
        <w:tab w:val="right" w:leader="dot" w:pos="9355"/>
      </w:tabs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semiHidden/>
    <w:pPr>
      <w:tabs>
        <w:tab w:val="right" w:leader="dot" w:pos="9355"/>
      </w:tabs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semiHidden/>
    <w:pPr>
      <w:tabs>
        <w:tab w:val="right" w:leader="dot" w:pos="9355"/>
      </w:tabs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semiHidden/>
    <w:pPr>
      <w:tabs>
        <w:tab w:val="right" w:leader="dot" w:pos="9355"/>
      </w:tabs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55"/>
      </w:tabs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55"/>
      </w:tabs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55"/>
      </w:tabs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9355"/>
      </w:tabs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9355"/>
      </w:tabs>
      <w:ind w:left="1600"/>
    </w:pPr>
    <w:rPr>
      <w:rFonts w:ascii="Times New Roman" w:hAnsi="Times New Roman"/>
      <w:sz w:val="18"/>
    </w:rPr>
  </w:style>
  <w:style w:type="paragraph" w:customStyle="1" w:styleId="BodyText4">
    <w:name w:val="Body Text 4"/>
    <w:basedOn w:val="BodyTextIndent"/>
  </w:style>
  <w:style w:type="paragraph" w:customStyle="1" w:styleId="ListIndent">
    <w:name w:val="List Indent"/>
    <w:basedOn w:val="BodyText"/>
    <w:pPr>
      <w:keepLines/>
      <w:widowControl w:val="0"/>
      <w:tabs>
        <w:tab w:val="left" w:pos="3969"/>
      </w:tabs>
      <w:suppressAutoHyphens/>
      <w:spacing w:after="62"/>
      <w:ind w:left="2523" w:hanging="2160"/>
    </w:pPr>
    <w:rPr>
      <w:rFonts w:ascii="Thorndale" w:eastAsia="HG Mincho Light J" w:hAnsi="Thorndale" w:cs="Arial Unicode MS"/>
      <w:b w:val="0"/>
      <w:szCs w:val="24"/>
    </w:rPr>
  </w:style>
  <w:style w:type="paragraph" w:customStyle="1" w:styleId="Location">
    <w:name w:val="Location"/>
    <w:basedOn w:val="Normal"/>
    <w:link w:val="LocationChar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character" w:customStyle="1" w:styleId="LocationChar">
    <w:name w:val="Location Char"/>
    <w:link w:val="Location"/>
    <w:rPr>
      <w:rFonts w:ascii="Tahoma" w:hAnsi="Tahoma"/>
      <w:i/>
      <w:spacing w:val="10"/>
      <w:sz w:val="16"/>
      <w:szCs w:val="16"/>
      <w:lang w:val="en-US" w:eastAsia="en-US" w:bidi="ar-SA"/>
    </w:rPr>
  </w:style>
  <w:style w:type="character" w:customStyle="1" w:styleId="CharChar">
    <w:name w:val="Char Char"/>
    <w:rPr>
      <w:b/>
      <w:sz w:val="32"/>
      <w:u w:val="single"/>
      <w:lang w:val="en-US" w:eastAsia="en-US"/>
    </w:rPr>
  </w:style>
  <w:style w:type="paragraph" w:styleId="ListParagraph">
    <w:name w:val="List Paragraph"/>
    <w:basedOn w:val="Normal"/>
    <w:link w:val="ListParagraphChar"/>
    <w:qFormat/>
    <w:pPr>
      <w:ind w:left="720"/>
    </w:pPr>
    <w:rPr>
      <w:rFonts w:ascii="Times New Roman" w:hAnsi="Times New Roman"/>
      <w:sz w:val="24"/>
      <w:szCs w:val="24"/>
    </w:rPr>
  </w:style>
  <w:style w:type="paragraph" w:customStyle="1" w:styleId="WW-Default">
    <w:name w:val="WW-Default"/>
    <w:pPr>
      <w:suppressAutoHyphens/>
      <w:autoSpaceDE w:val="0"/>
    </w:pPr>
    <w:rPr>
      <w:rFonts w:ascii="Calibri" w:eastAsia="Arial" w:hAnsi="Calibri" w:cs="Calibri"/>
      <w:color w:val="000000"/>
      <w:sz w:val="24"/>
      <w:szCs w:val="24"/>
      <w:lang w:val="en-IN" w:eastAsia="ar-SA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zh-TW"/>
    </w:rPr>
  </w:style>
  <w:style w:type="paragraph" w:customStyle="1" w:styleId="Achievement">
    <w:name w:val="Achievement"/>
    <w:basedOn w:val="BodyText"/>
    <w:uiPriority w:val="99"/>
    <w:pPr>
      <w:numPr>
        <w:numId w:val="3"/>
      </w:numPr>
      <w:spacing w:after="60" w:line="240" w:lineRule="atLeast"/>
      <w:jc w:val="both"/>
    </w:pPr>
    <w:rPr>
      <w:rFonts w:ascii="Garamond" w:eastAsia="SimSun" w:hAnsi="Garamond"/>
      <w:b w:val="0"/>
    </w:rPr>
  </w:style>
  <w:style w:type="paragraph" w:customStyle="1" w:styleId="Level1">
    <w:name w:val="Level 1"/>
    <w:basedOn w:val="Normal"/>
    <w:pPr>
      <w:widowControl w:val="0"/>
      <w:suppressAutoHyphens/>
      <w:autoSpaceDE w:val="0"/>
      <w:ind w:left="810" w:right="180" w:hanging="270"/>
    </w:pPr>
    <w:rPr>
      <w:rFonts w:ascii="Times New Roman" w:hAnsi="Times New Roman"/>
      <w:sz w:val="24"/>
      <w:szCs w:val="24"/>
      <w:lang w:eastAsia="zh-CN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Times New Roman" w:hAnsi="Times New Roman"/>
      <w:sz w:val="22"/>
      <w:szCs w:val="22"/>
    </w:rPr>
  </w:style>
  <w:style w:type="paragraph" w:styleId="NoSpacing">
    <w:name w:val="No Spacing"/>
    <w:link w:val="NoSpacingChar"/>
    <w:uiPriority w:val="1"/>
    <w:qFormat/>
    <w:rsid w:val="00985BC4"/>
    <w:pPr>
      <w:suppressAutoHyphens/>
    </w:pPr>
    <w:rPr>
      <w:rFonts w:ascii="Calibri" w:eastAsia="Calibri" w:hAnsi="Calibri"/>
      <w:color w:val="00000A"/>
      <w:sz w:val="22"/>
      <w:szCs w:val="22"/>
      <w:lang w:val="en-IN" w:eastAsia="en-US"/>
    </w:rPr>
  </w:style>
  <w:style w:type="character" w:customStyle="1" w:styleId="NoSpacingChar">
    <w:name w:val="No Spacing Char"/>
    <w:link w:val="NoSpacing"/>
    <w:uiPriority w:val="1"/>
    <w:locked/>
    <w:rsid w:val="00985BC4"/>
    <w:rPr>
      <w:rFonts w:ascii="Calibri" w:eastAsia="Calibri" w:hAnsi="Calibri"/>
      <w:color w:val="00000A"/>
      <w:sz w:val="22"/>
      <w:szCs w:val="22"/>
      <w:lang w:val="en-IN"/>
    </w:rPr>
  </w:style>
  <w:style w:type="character" w:customStyle="1" w:styleId="ListParagraphChar">
    <w:name w:val="List Paragraph Char"/>
    <w:link w:val="ListParagraph"/>
    <w:uiPriority w:val="34"/>
    <w:qFormat/>
    <w:rsid w:val="007225B6"/>
    <w:rPr>
      <w:sz w:val="24"/>
      <w:szCs w:val="24"/>
    </w:rPr>
  </w:style>
  <w:style w:type="paragraph" w:styleId="ListBullet">
    <w:name w:val="List Bullet"/>
    <w:basedOn w:val="Normal"/>
    <w:rsid w:val="00B66BCB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oftware\QMS3_Templates\QST_SwTesting_V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QST_SwTesting_V11.dot</Template>
  <TotalTime>5850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RBEI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G V S MUTHU KUMAR RESUME</dc:subject>
  <dc:creator>Kommireddy Dinesh Reddy (RBEI/EEG4)</dc:creator>
  <cp:keywords/>
  <cp:lastModifiedBy>Verma, Prateek</cp:lastModifiedBy>
  <cp:revision>12</cp:revision>
  <cp:lastPrinted>2025-02-14T20:14:00Z</cp:lastPrinted>
  <dcterms:created xsi:type="dcterms:W3CDTF">2025-02-14T19:18:00Z</dcterms:created>
  <dcterms:modified xsi:type="dcterms:W3CDTF">2025-02-18T20:49:00Z</dcterms:modified>
  <cp:category>Resume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??</vt:lpwstr>
  </property>
  <property fmtid="{D5CDD505-2E9C-101B-9397-08002B2CF9AE}" pid="3" name="Department ">
    <vt:lpwstr>QSF-SQA-00</vt:lpwstr>
  </property>
  <property fmtid="{D5CDD505-2E9C-101B-9397-08002B2CF9AE}" pid="4" name="ContentType">
    <vt:lpwstr>Document</vt:lpwstr>
  </property>
  <property fmtid="{D5CDD505-2E9C-101B-9397-08002B2CF9AE}" pid="5" name="Subject">
    <vt:lpwstr>Kameswaran Subramanian Resume</vt:lpwstr>
  </property>
  <property fmtid="{D5CDD505-2E9C-101B-9397-08002B2CF9AE}" pid="6" name="Keywords">
    <vt:lpwstr/>
  </property>
  <property fmtid="{D5CDD505-2E9C-101B-9397-08002B2CF9AE}" pid="7" name="_Author">
    <vt:lpwstr>Kameswaran Subramanian</vt:lpwstr>
  </property>
  <property fmtid="{D5CDD505-2E9C-101B-9397-08002B2CF9AE}" pid="8" name="_Category">
    <vt:lpwstr>Resume Template</vt:lpwstr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/>
  </property>
  <property fmtid="{D5CDD505-2E9C-101B-9397-08002B2CF9AE}" pid="12" name="Assigned To">
    <vt:lpwstr/>
  </property>
  <property fmtid="{D5CDD505-2E9C-101B-9397-08002B2CF9AE}" pid="13" name="KSOProductBuildVer">
    <vt:lpwstr>1033-11.2.0.11042</vt:lpwstr>
  </property>
  <property fmtid="{D5CDD505-2E9C-101B-9397-08002B2CF9AE}" pid="14" name="ICV">
    <vt:lpwstr>DB43E5DDFDA944B7A6F422285DEAE683</vt:lpwstr>
  </property>
  <property fmtid="{D5CDD505-2E9C-101B-9397-08002B2CF9AE}" pid="15" name="MSIP_Label_924dbb1d-991d-4bbd-aad5-33bac1d8ffaf_Enabled">
    <vt:lpwstr>true</vt:lpwstr>
  </property>
  <property fmtid="{D5CDD505-2E9C-101B-9397-08002B2CF9AE}" pid="16" name="MSIP_Label_924dbb1d-991d-4bbd-aad5-33bac1d8ffaf_SetDate">
    <vt:lpwstr>2022-06-22T12:51:25Z</vt:lpwstr>
  </property>
  <property fmtid="{D5CDD505-2E9C-101B-9397-08002B2CF9AE}" pid="17" name="MSIP_Label_924dbb1d-991d-4bbd-aad5-33bac1d8ffaf_Method">
    <vt:lpwstr>Standard</vt:lpwstr>
  </property>
  <property fmtid="{D5CDD505-2E9C-101B-9397-08002B2CF9AE}" pid="18" name="MSIP_Label_924dbb1d-991d-4bbd-aad5-33bac1d8ffaf_Name">
    <vt:lpwstr>924dbb1d-991d-4bbd-aad5-33bac1d8ffaf</vt:lpwstr>
  </property>
  <property fmtid="{D5CDD505-2E9C-101B-9397-08002B2CF9AE}" pid="19" name="MSIP_Label_924dbb1d-991d-4bbd-aad5-33bac1d8ffaf_SiteId">
    <vt:lpwstr>9652d7c2-1ccf-4940-8151-4a92bd474ed0</vt:lpwstr>
  </property>
  <property fmtid="{D5CDD505-2E9C-101B-9397-08002B2CF9AE}" pid="20" name="MSIP_Label_924dbb1d-991d-4bbd-aad5-33bac1d8ffaf_ActionId">
    <vt:lpwstr>825d55ab-556d-42b2-b2bb-2d1377298cb2</vt:lpwstr>
  </property>
  <property fmtid="{D5CDD505-2E9C-101B-9397-08002B2CF9AE}" pid="21" name="MSIP_Label_924dbb1d-991d-4bbd-aad5-33bac1d8ffaf_ContentBits">
    <vt:lpwstr>1</vt:lpwstr>
  </property>
</Properties>
</file>